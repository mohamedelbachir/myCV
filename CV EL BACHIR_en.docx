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kern w:val="28"/>
        </w:rPr>
        <w:id w:val="-240795504"/>
        <w:docPartObj>
          <w:docPartGallery w:val="Cover Pages"/>
          <w:docPartUnique/>
        </w:docPartObj>
      </w:sdtPr>
      <w:sdtEndPr>
        <w:rPr>
          <w:kern w:val="0"/>
          <w:sz w:val="56"/>
        </w:rPr>
      </w:sdtEndPr>
      <w:sdtContent>
        <w:p w14:paraId="79466A05" w14:textId="3946129D" w:rsidR="00535410" w:rsidRDefault="005C1979" w:rsidP="00535410">
          <w:pPr>
            <w:rPr>
              <w:kern w:val="28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 wp14:anchorId="0D65CD23" wp14:editId="2F7880EA">
                    <wp:simplePos x="0" y="0"/>
                    <wp:positionH relativeFrom="margin">
                      <wp:align>right</wp:align>
                    </wp:positionH>
                    <wp:positionV relativeFrom="margin">
                      <wp:posOffset>-437667</wp:posOffset>
                    </wp:positionV>
                    <wp:extent cx="6234593" cy="798830"/>
                    <wp:effectExtent l="0" t="0" r="0" b="1270"/>
                    <wp:wrapNone/>
                    <wp:docPr id="3" name="Zone de texte 2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234593" cy="7988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4A06DB8" w14:textId="12ADC260" w:rsidR="0068682A" w:rsidRDefault="00271E57">
                                <w:pPr>
                                  <w:pStyle w:val="Titre"/>
                                  <w:rPr>
                                    <w:sz w:val="56"/>
                                  </w:rPr>
                                </w:pPr>
                                <w:sdt>
                                  <w:sdtPr>
                                    <w:rPr>
                                      <w:sz w:val="56"/>
                                    </w:rPr>
                                    <w:alias w:val="Titre"/>
                                    <w:id w:val="-30960397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35410">
                                      <w:rPr>
                                        <w:sz w:val="56"/>
                                      </w:rPr>
                                      <w:t>MOHAMED EL BACHIR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D65CD23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26" o:spid="_x0000_s1026" type="#_x0000_t202" style="position:absolute;margin-left:439.7pt;margin-top:-34.45pt;width:490.9pt;height:62.9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Y9CwQIAAL8FAAAOAAAAZHJzL2Uyb0RvYy54bWysVMlu2zAQvRfoPxC8K1pM25IQOUgsqyiQ&#10;LkDaS2+0RFlEJVIlactJ0X/vkPKW5FIE1UEgOcM3b2Ye5/pm37Vox5TmUmQ4vAowYqKUFRebDH//&#10;VngxRtpQUdFWCpbhR6bxzeL9u+uhT1kkG9lWTCEAETod+gw3xvSp7+uyYR3VV7JnAoy1VB01sFUb&#10;v1J0APSu9aMgmPmDVFWvZMm0htN8NOKFw69rVpovda2ZQW2GgZtxf+X+a/v3F9c03SjaN7w80KBv&#10;YNFRLiDoCSqnhqKt4q+gOl4qqWVtrkrZ+bKueclcDpBNGLzI5qGhPXO5QHF0fyqT/n+w5efdV4V4&#10;leEJRoJ20KIf0ChUMWTY3jAUzWyNhl6n4PrQg7PZ38k99Nrlq/t7Wf7USMhlQ8WG3Solh4bRCjiG&#10;9qZ/cXXE0RZkPXySFQSjWyMd0L5WnS0glAQBOvTq8dQfIIJKOJxFEzJNgGgJtnkSxxPXQJ+mx9u9&#10;0uYDkx2yiwwr6L9Dp7t7bSwbmh5dbDAhC962TgOteHYAjuMJxIar1mZZuJb+ToJkFa9i4pFotvJI&#10;kOfebbEk3qwI59N8ki+XefjHxg1J2vCqYsKGOcorJP/WvoPQR2GcBKZlyysLZylptVkvW4V2FORd&#10;uM/VHCxnN/85DVcEyOVFSmFEgrso8YpZPPdIQaZeMg9iLwiTu2QWkITkxfOU7jnIZHy4EOCtKaEh&#10;w8k0mo5iOpN+kVvgvte50bTjBgZIy7sMxycnmloJrkTlWmsob8f1RSks/XMpoN3HRjvBWo2OajX7&#10;9R5QrIrXsnoE6SoJygJ9wtSDRSPVE0YDTJAM619bqhhG7UcB8k9CQuzIcRsynUewUZeW9aWFihKg&#10;MrzGaFwuzTimtr3imwYijQ9OyFt4MjV3aj6zOjw0mBIuqcNEs2Pocu+8znN38RcAAP//AwBQSwME&#10;FAAGAAgAAAAhAMkEOb3cAAAABwEAAA8AAABkcnMvZG93bnJldi54bWxMj0FPhDAUhO8m/ofmmXjb&#10;LZiVAFI2ZnWPG3X1BxT6BJS+EloW+Pc+T3qczGTmm2K/2F5ccPSdIwXxNgKBVDvTUaPg4/24SUH4&#10;oMno3hEqWNHDvry+KnRu3ExveDmHRnAJ+VwraEMYcil93aLVfusGJPY+3Wh1YDk20ox65nLby7so&#10;SqTVHfFCqwc8tFh/nyer4Pm1Wqtd/HXcPUVrZV7m06GeTkrd3iyPDyACLuEvDL/4jA4lM1VuIuNF&#10;r4CPBAWbJM1AsJ2lMT+pFNwnGciykP/5yx8AAAD//wMAUEsBAi0AFAAGAAgAAAAhALaDOJL+AAAA&#10;4QEAABMAAAAAAAAAAAAAAAAAAAAAAFtDb250ZW50X1R5cGVzXS54bWxQSwECLQAUAAYACAAAACEA&#10;OP0h/9YAAACUAQAACwAAAAAAAAAAAAAAAAAvAQAAX3JlbHMvLnJlbHNQSwECLQAUAAYACAAAACEA&#10;eEGPQsECAAC/BQAADgAAAAAAAAAAAAAAAAAuAgAAZHJzL2Uyb0RvYy54bWxQSwECLQAUAAYACAAA&#10;ACEAyQQ5vdwAAAAHAQAADwAAAAAAAAAAAAAAAAAbBQAAZHJzL2Rvd25yZXYueG1sUEsFBgAAAAAE&#10;AAQA8wAAACQGAAAAAA==&#10;" filled="f" stroked="f">
                    <v:textbox>
                      <w:txbxContent>
                        <w:p w14:paraId="34A06DB8" w14:textId="12ADC260" w:rsidR="0068682A" w:rsidRDefault="00B10E7C">
                          <w:pPr>
                            <w:pStyle w:val="Titre"/>
                            <w:rPr>
                              <w:sz w:val="56"/>
                            </w:rPr>
                          </w:pPr>
                          <w:sdt>
                            <w:sdtPr>
                              <w:rPr>
                                <w:sz w:val="56"/>
                              </w:rPr>
                              <w:alias w:val="Titre"/>
                              <w:id w:val="-30960397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535410">
                                <w:rPr>
                                  <w:sz w:val="56"/>
                                </w:rPr>
                                <w:t>MOHAMED EL BACHIR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</w:p>
        <w:p w14:paraId="43991141" w14:textId="54216FBD" w:rsidR="00535410" w:rsidRDefault="00535410" w:rsidP="00535410">
          <w:pPr>
            <w:rPr>
              <w:kern w:val="28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4624" behindDoc="0" locked="0" layoutInCell="1" allowOverlap="1" wp14:anchorId="55C6DCB2" wp14:editId="73E9EF80">
                    <wp:simplePos x="0" y="0"/>
                    <wp:positionH relativeFrom="margin">
                      <wp:align>left</wp:align>
                    </wp:positionH>
                    <wp:positionV relativeFrom="margin">
                      <wp:posOffset>331077</wp:posOffset>
                    </wp:positionV>
                    <wp:extent cx="5199234" cy="369651"/>
                    <wp:effectExtent l="0" t="0" r="0" b="0"/>
                    <wp:wrapNone/>
                    <wp:docPr id="1" name="Zone de texte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199234" cy="3696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3625333" w14:textId="5346860A" w:rsidR="0068682A" w:rsidRDefault="00271E57">
                                <w:pPr>
                                  <w:pStyle w:val="Sous-titre"/>
                                </w:pPr>
                                <w:sdt>
                                  <w:sdtPr>
                                    <w:alias w:val="Sous-titre"/>
                                    <w:id w:val="-2102486621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35410">
                                      <w:t>BOUBA NGANADAKOUA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55C6DCB2" id="Zone de texte 11" o:spid="_x0000_s1027" type="#_x0000_t202" style="position:absolute;margin-left:0;margin-top:26.05pt;width:409.4pt;height:29.1pt;z-index:2516746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5GQwgIAAMYFAAAOAAAAZHJzL2Uyb0RvYy54bWysVE1v2zAMvQ/YfxB0d/1ROYmNOkUbx8OA&#10;7gPodtlNseVYmC15khK7G/bfR8lJmrYYMBTzwZBE6pGPfOLV9di1aM+U5lJkOLwIMGKilBUX2wx/&#10;/VJ4C4y0oaKirRQsww9M4+vl2zdXQ5+ySDayrZhCACJ0OvQZbozpU9/XZcM6qi9kzwQYa6k6amCr&#10;tn6l6ADoXetHQTDzB6mqXsmSaQ2n+WTES4df16w0n+paM4PaDENuxv2V+2/s319e0XSraN/w8pAG&#10;fUUWHeUCgp6gcmoo2in+AqrjpZJa1uailJ0v65qXzHEANmHwjM19Q3vmuEBxdH8qk/5/sOXH/WeF&#10;eAW9w0jQDlr0DRqFKoYMGw1DYWhrNPQ6Bdf7HpzNeCtH62/56v5Olt81EnLVULFlN0rJoWG0ghzd&#10;Tf/s6oSjLchm+CArCEZ3RjqgsVadBYSSIECHXj2c+gOJoBIO4zBJokuCUQm2y1kyi6cQND3e7pU2&#10;75jskF1kWEH/HTrd32kDPHyaHl1sMCEL3rZOA614cgCO0wnEhqvWZrNwLf2VBMl6sV4Qj0SztUeC&#10;PPduihXxZkU4j/PLfLXKw982bkjShlcVEzbMUV4h+bf2HYQ+CeMkMC1bXlk4m5JW282qVWhPQd6F&#10;+2y3IPkzN/9pGs4MXJ5RCiMS3EaJV8wWc48UJPaSebDwgjC5TWYBSUhePKV0x0Em08OFAK+lhIYM&#10;J3EUT2L6K7fAfS+50bTjBgZIy7sML05ONLUSXIvKtdZQ3k7rs1LY9B9LARU7NtoJ1mp0UqsZN+Ph&#10;fQCYFfNGVg+gYCVBYCBTGH6waKT6idEAgyTD+seOKoZR+17AK0hCQuzkcRsSzyPYqHPL5txCRQlQ&#10;GTYYTcuVmabVrld820Ck6d0JeQMvp+ZO1I9ZASO7gWHhuB0Gm51G53vn9Th+l38AAAD//wMAUEsD&#10;BBQABgAIAAAAIQD3CUYH2wAAAAcBAAAPAAAAZHJzL2Rvd25yZXYueG1sTI/NTsMwEITvSLyDtUjc&#10;6DqFojTEqRCIK4jyI/XmxtskIl5HsduEt2c5wXE0o5lvys3se3WiMXaBDWQLDYq4Dq7jxsD729NV&#10;Diomy872gcnAN0XYVOdnpS1cmPiVTtvUKCnhWFgDbUpDgRjrlryNizAQi3cIo7dJ5NigG+0k5b7H&#10;pda36G3HstDagR5aqr+2R2/g4/mw+7zRL82jXw1TmDWyX6Mxlxfz/R2oRHP6C8MvvqBDJUz7cGQX&#10;VW9AjiQDq2UGStw8y+XIXmKZvgasSvzPX/0AAAD//wMAUEsBAi0AFAAGAAgAAAAhALaDOJL+AAAA&#10;4QEAABMAAAAAAAAAAAAAAAAAAAAAAFtDb250ZW50X1R5cGVzXS54bWxQSwECLQAUAAYACAAAACEA&#10;OP0h/9YAAACUAQAACwAAAAAAAAAAAAAAAAAvAQAAX3JlbHMvLnJlbHNQSwECLQAUAAYACAAAACEA&#10;sSeRkMICAADGBQAADgAAAAAAAAAAAAAAAAAuAgAAZHJzL2Uyb0RvYy54bWxQSwECLQAUAAYACAAA&#10;ACEA9wlGB9sAAAAHAQAADwAAAAAAAAAAAAAAAAAcBQAAZHJzL2Rvd25yZXYueG1sUEsFBgAAAAAE&#10;AAQA8wAAACQGAAAAAA==&#10;" filled="f" stroked="f">
                    <v:textbox>
                      <w:txbxContent>
                        <w:p w14:paraId="23625333" w14:textId="5346860A" w:rsidR="0068682A" w:rsidRDefault="00B10E7C">
                          <w:pPr>
                            <w:pStyle w:val="Sous-titre"/>
                          </w:pPr>
                          <w:sdt>
                            <w:sdtPr>
                              <w:alias w:val="Sous-titre"/>
                              <w:id w:val="-2102486621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535410">
                                <w:t>BOUBA NGANADAKOUA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</w:p>
        <w:p w14:paraId="26394729" w14:textId="28DB6BFD" w:rsidR="00806D96" w:rsidRDefault="00806D96" w:rsidP="00806D96">
          <w:pPr>
            <w:spacing w:after="0" w:line="240" w:lineRule="auto"/>
            <w:rPr>
              <w:rFonts w:ascii="Century Gothic" w:eastAsia="Times New Roman" w:hAnsi="Century Gothic" w:cs="Times New Roman"/>
              <w:b/>
              <w:bCs/>
              <w:color w:val="D1282E"/>
              <w:sz w:val="28"/>
              <w:szCs w:val="28"/>
            </w:rPr>
          </w:pPr>
        </w:p>
        <w:p w14:paraId="1E7A08FB" w14:textId="2EDC00F7" w:rsidR="00806D96" w:rsidRPr="00701A90" w:rsidRDefault="00701A90" w:rsidP="005C1979">
          <w:pPr>
            <w:spacing w:after="0" w:line="360" w:lineRule="auto"/>
            <w:ind w:left="142"/>
            <w:rPr>
              <w:rFonts w:ascii="Century Gothic" w:eastAsia="Times New Roman" w:hAnsi="Century Gothic" w:cs="Times New Roman"/>
              <w:b/>
              <w:bCs/>
              <w:color w:val="D1282E"/>
              <w:sz w:val="28"/>
              <w:szCs w:val="28"/>
              <w:lang w:val="en-US"/>
            </w:rPr>
          </w:pPr>
          <w:r w:rsidRPr="00A31B11">
            <w:rPr>
              <w:rFonts w:ascii="Century Gothic" w:eastAsia="Times New Roman" w:hAnsi="Century Gothic" w:cs="Times New Roman"/>
              <w:b/>
              <w:bCs/>
              <w:color w:val="000000"/>
              <w:sz w:val="28"/>
              <w:szCs w:val="28"/>
              <w:lang w:val="en-US"/>
            </w:rPr>
            <w:t>Date and place of birth</w:t>
          </w:r>
          <w:r w:rsidR="00C24131" w:rsidRPr="00701A90">
            <w:rPr>
              <w:rFonts w:ascii="Century Gothic" w:eastAsia="Times New Roman" w:hAnsi="Century Gothic" w:cs="Times New Roman"/>
              <w:color w:val="000000"/>
              <w:sz w:val="28"/>
              <w:szCs w:val="28"/>
              <w:lang w:val="en-US"/>
            </w:rPr>
            <w:t>:</w:t>
          </w:r>
          <w:r w:rsidR="00806D96" w:rsidRPr="00701A90">
            <w:rPr>
              <w:rFonts w:ascii="Century Gothic" w:eastAsia="Times New Roman" w:hAnsi="Century Gothic" w:cs="Times New Roman"/>
              <w:color w:val="000000"/>
              <w:sz w:val="28"/>
              <w:szCs w:val="28"/>
              <w:lang w:val="en-US"/>
            </w:rPr>
            <w:t xml:space="preserve"> 02 </w:t>
          </w:r>
          <w:r>
            <w:rPr>
              <w:rFonts w:ascii="Century Gothic" w:eastAsia="Times New Roman" w:hAnsi="Century Gothic" w:cs="Times New Roman"/>
              <w:color w:val="000000"/>
              <w:sz w:val="28"/>
              <w:szCs w:val="28"/>
              <w:lang w:val="en-US"/>
            </w:rPr>
            <w:t>august 2002</w:t>
          </w:r>
          <w:r w:rsidR="00180252">
            <w:rPr>
              <w:rFonts w:ascii="Century Gothic" w:eastAsia="Times New Roman" w:hAnsi="Century Gothic" w:cs="Times New Roman"/>
              <w:color w:val="000000"/>
              <w:sz w:val="28"/>
              <w:szCs w:val="28"/>
              <w:lang w:val="en-US"/>
            </w:rPr>
            <w:t>,</w:t>
          </w:r>
          <w:r w:rsidR="00180252" w:rsidRPr="00701A90">
            <w:rPr>
              <w:rFonts w:ascii="Century Gothic" w:eastAsia="Times New Roman" w:hAnsi="Century Gothic" w:cs="Times New Roman"/>
              <w:b/>
              <w:bCs/>
              <w:color w:val="D1282E"/>
              <w:sz w:val="28"/>
              <w:szCs w:val="28"/>
              <w:lang w:val="en-US"/>
            </w:rPr>
            <w:t xml:space="preserve"> </w:t>
          </w:r>
          <w:proofErr w:type="spellStart"/>
          <w:r w:rsidR="00180252" w:rsidRPr="00701A90">
            <w:rPr>
              <w:rFonts w:ascii="Century Gothic" w:eastAsia="Times New Roman" w:hAnsi="Century Gothic" w:cs="Times New Roman"/>
              <w:b/>
              <w:bCs/>
              <w:color w:val="D1282E"/>
              <w:sz w:val="28"/>
              <w:szCs w:val="28"/>
              <w:lang w:val="en-US"/>
            </w:rPr>
            <w:t>Garoua</w:t>
          </w:r>
          <w:proofErr w:type="spellEnd"/>
        </w:p>
        <w:p w14:paraId="6C423FCA" w14:textId="578A8F12" w:rsidR="00806D96" w:rsidRPr="00180252" w:rsidRDefault="00701A90" w:rsidP="005C1979">
          <w:pPr>
            <w:spacing w:after="0" w:line="360" w:lineRule="auto"/>
            <w:ind w:left="142"/>
            <w:rPr>
              <w:rFonts w:ascii="Century Gothic" w:eastAsia="Times New Roman" w:hAnsi="Century Gothic" w:cs="Times New Roman"/>
              <w:color w:val="000000"/>
              <w:sz w:val="28"/>
              <w:szCs w:val="28"/>
              <w:lang w:val="en-US"/>
            </w:rPr>
          </w:pPr>
          <w:r w:rsidRPr="00A31B11">
            <w:rPr>
              <w:rFonts w:ascii="Century Gothic" w:eastAsia="Times New Roman" w:hAnsi="Century Gothic" w:cs="Times New Roman"/>
              <w:b/>
              <w:bCs/>
              <w:color w:val="000000"/>
              <w:sz w:val="28"/>
              <w:szCs w:val="28"/>
              <w:lang w:val="en-US"/>
            </w:rPr>
            <w:t>Nationality</w:t>
          </w:r>
          <w:r w:rsidR="00806D96" w:rsidRPr="00180252">
            <w:rPr>
              <w:rFonts w:ascii="Century Gothic" w:eastAsia="Times New Roman" w:hAnsi="Century Gothic" w:cs="Times New Roman"/>
              <w:b/>
              <w:bCs/>
              <w:color w:val="000000"/>
              <w:sz w:val="28"/>
              <w:szCs w:val="28"/>
              <w:lang w:val="en-US"/>
            </w:rPr>
            <w:t xml:space="preserve">: </w:t>
          </w:r>
          <w:r w:rsidRPr="00A31B11">
            <w:rPr>
              <w:rFonts w:ascii="Century Gothic" w:eastAsia="Times New Roman" w:hAnsi="Century Gothic" w:cs="Times New Roman"/>
              <w:color w:val="000000"/>
              <w:sz w:val="28"/>
              <w:szCs w:val="28"/>
              <w:lang w:val="en-US"/>
            </w:rPr>
            <w:t>Cameroonian</w:t>
          </w:r>
        </w:p>
        <w:p w14:paraId="44962058" w14:textId="48BE4EC0" w:rsidR="00806D96" w:rsidRPr="00180252" w:rsidRDefault="00180252" w:rsidP="005C1979">
          <w:pPr>
            <w:spacing w:after="0" w:line="360" w:lineRule="auto"/>
            <w:ind w:left="142"/>
            <w:rPr>
              <w:rFonts w:ascii="Century Gothic" w:eastAsia="Times New Roman" w:hAnsi="Century Gothic" w:cs="Times New Roman"/>
              <w:color w:val="000000"/>
              <w:sz w:val="28"/>
              <w:szCs w:val="28"/>
              <w:lang w:val="en-US"/>
            </w:rPr>
          </w:pPr>
          <w:r w:rsidRPr="00180252">
            <w:rPr>
              <w:rFonts w:ascii="Century Gothic" w:eastAsia="Times New Roman" w:hAnsi="Century Gothic" w:cs="Times New Roman"/>
              <w:b/>
              <w:bCs/>
              <w:color w:val="000000"/>
              <w:sz w:val="28"/>
              <w:szCs w:val="28"/>
              <w:lang w:val="en-US"/>
            </w:rPr>
            <w:t>Tel:</w:t>
          </w:r>
          <w:r w:rsidR="00806D96" w:rsidRPr="00180252">
            <w:rPr>
              <w:rFonts w:ascii="Century Gothic" w:eastAsia="Times New Roman" w:hAnsi="Century Gothic" w:cs="Times New Roman"/>
              <w:b/>
              <w:bCs/>
              <w:color w:val="000000"/>
              <w:sz w:val="28"/>
              <w:szCs w:val="28"/>
              <w:lang w:val="en-US"/>
            </w:rPr>
            <w:t xml:space="preserve"> </w:t>
          </w:r>
          <w:r w:rsidR="00806D96" w:rsidRPr="00180252">
            <w:rPr>
              <w:rFonts w:ascii="Century Gothic" w:eastAsia="Times New Roman" w:hAnsi="Century Gothic" w:cs="Times New Roman"/>
              <w:color w:val="000000"/>
              <w:sz w:val="28"/>
              <w:szCs w:val="28"/>
              <w:lang w:val="en-US"/>
            </w:rPr>
            <w:t>(+237) 698 34 06 64</w:t>
          </w:r>
        </w:p>
        <w:p w14:paraId="4E63A277" w14:textId="50FEBAD0" w:rsidR="00806D96" w:rsidRPr="00180252" w:rsidRDefault="00806D96" w:rsidP="005C1979">
          <w:pPr>
            <w:spacing w:after="0" w:line="360" w:lineRule="auto"/>
            <w:ind w:left="142"/>
            <w:rPr>
              <w:rFonts w:ascii="Century Gothic" w:eastAsia="Times New Roman" w:hAnsi="Century Gothic" w:cs="Times New Roman"/>
              <w:b/>
              <w:bCs/>
              <w:color w:val="D1282E"/>
              <w:sz w:val="28"/>
              <w:szCs w:val="28"/>
              <w:lang w:val="en-US"/>
            </w:rPr>
          </w:pPr>
          <w:r w:rsidRPr="00180252">
            <w:rPr>
              <w:rFonts w:ascii="Century Gothic" w:eastAsia="Times New Roman" w:hAnsi="Century Gothic" w:cs="Times New Roman"/>
              <w:b/>
              <w:bCs/>
              <w:color w:val="000000"/>
              <w:sz w:val="28"/>
              <w:szCs w:val="28"/>
              <w:lang w:val="en-US"/>
            </w:rPr>
            <w:t>E-</w:t>
          </w:r>
          <w:r w:rsidR="00180252" w:rsidRPr="00180252">
            <w:rPr>
              <w:rFonts w:ascii="Century Gothic" w:eastAsia="Times New Roman" w:hAnsi="Century Gothic" w:cs="Times New Roman"/>
              <w:b/>
              <w:bCs/>
              <w:color w:val="000000"/>
              <w:sz w:val="28"/>
              <w:szCs w:val="28"/>
              <w:lang w:val="en-US"/>
            </w:rPr>
            <w:t>mail:</w:t>
          </w:r>
          <w:r w:rsidRPr="00180252">
            <w:rPr>
              <w:rFonts w:ascii="Century Gothic" w:eastAsia="Times New Roman" w:hAnsi="Century Gothic" w:cs="Times New Roman"/>
              <w:b/>
              <w:bCs/>
              <w:color w:val="000000"/>
              <w:sz w:val="28"/>
              <w:szCs w:val="28"/>
              <w:lang w:val="en-US"/>
            </w:rPr>
            <w:t xml:space="preserve"> </w:t>
          </w:r>
          <w:hyperlink r:id="rId8" w:history="1">
            <w:r w:rsidR="00386D0D" w:rsidRPr="00180252">
              <w:rPr>
                <w:rStyle w:val="Lienhypertexte"/>
                <w:rFonts w:ascii="Century Gothic" w:eastAsia="Times New Roman" w:hAnsi="Century Gothic" w:cs="Times New Roman"/>
                <w:b/>
                <w:bCs/>
                <w:color w:val="C00000"/>
                <w:sz w:val="28"/>
                <w:szCs w:val="28"/>
                <w:lang w:val="en-US"/>
              </w:rPr>
              <w:t>mohamedelbachirboubanganadakou@gmail.com</w:t>
            </w:r>
          </w:hyperlink>
        </w:p>
        <w:p w14:paraId="4D0D3D49" w14:textId="1FF7811C" w:rsidR="00CF3546" w:rsidRPr="00463F85" w:rsidRDefault="00701A90" w:rsidP="00CF3546">
          <w:pPr>
            <w:spacing w:line="240" w:lineRule="auto"/>
            <w:ind w:left="142"/>
            <w:rPr>
              <w:rStyle w:val="Lienhypertexte"/>
              <w:rFonts w:ascii="Century Gothic" w:eastAsia="Times New Roman" w:hAnsi="Century Gothic" w:cs="Times New Roman"/>
              <w:b/>
              <w:bCs/>
              <w:color w:val="C00000"/>
              <w:sz w:val="28"/>
              <w:szCs w:val="28"/>
              <w:lang w:val="en-US"/>
            </w:rPr>
          </w:pPr>
          <w:r>
            <w:rPr>
              <w:rFonts w:ascii="Century Gothic" w:eastAsia="Times New Roman" w:hAnsi="Century Gothic" w:cs="Times New Roman"/>
              <w:b/>
              <w:bCs/>
              <w:color w:val="000000"/>
              <w:sz w:val="28"/>
              <w:szCs w:val="28"/>
              <w:lang w:val="en-US"/>
            </w:rPr>
            <w:t>Github</w:t>
          </w:r>
          <w:r w:rsidR="000B20E2" w:rsidRPr="00463F85">
            <w:rPr>
              <w:rFonts w:ascii="Century Gothic" w:eastAsia="Times New Roman" w:hAnsi="Century Gothic" w:cs="Times New Roman"/>
              <w:b/>
              <w:bCs/>
              <w:color w:val="000000"/>
              <w:sz w:val="28"/>
              <w:szCs w:val="28"/>
              <w:lang w:val="en-US"/>
            </w:rPr>
            <w:t>:</w:t>
          </w:r>
          <w:r w:rsidR="00806D96" w:rsidRPr="00463F85">
            <w:rPr>
              <w:rFonts w:ascii="Century Gothic" w:eastAsia="Times New Roman" w:hAnsi="Century Gothic" w:cs="Times New Roman"/>
              <w:b/>
              <w:bCs/>
              <w:color w:val="C00000"/>
              <w:sz w:val="28"/>
              <w:szCs w:val="28"/>
              <w:lang w:val="en-US"/>
            </w:rPr>
            <w:t xml:space="preserve"> </w:t>
          </w:r>
          <w:hyperlink r:id="rId9" w:history="1">
            <w:r w:rsidR="00806D96" w:rsidRPr="00463F85">
              <w:rPr>
                <w:rStyle w:val="Lienhypertexte"/>
                <w:rFonts w:ascii="Century Gothic" w:eastAsia="Times New Roman" w:hAnsi="Century Gothic" w:cs="Times New Roman"/>
                <w:b/>
                <w:bCs/>
                <w:color w:val="C00000"/>
                <w:sz w:val="28"/>
                <w:szCs w:val="28"/>
                <w:lang w:val="en-US"/>
              </w:rPr>
              <w:t>https://github.com/mohamedelbachir</w:t>
            </w:r>
          </w:hyperlink>
        </w:p>
        <w:p w14:paraId="5F6A8948" w14:textId="71B9D5EB" w:rsidR="00CF3546" w:rsidRPr="00463F85" w:rsidRDefault="00701A90" w:rsidP="00386D0D">
          <w:pPr>
            <w:spacing w:line="240" w:lineRule="auto"/>
            <w:ind w:left="142"/>
            <w:rPr>
              <w:rFonts w:ascii="Century Gothic" w:eastAsia="Times New Roman" w:hAnsi="Century Gothic" w:cs="Times New Roman"/>
              <w:b/>
              <w:bCs/>
              <w:color w:val="C00000"/>
              <w:sz w:val="28"/>
              <w:szCs w:val="28"/>
              <w:lang w:val="en-US"/>
            </w:rPr>
          </w:pPr>
          <w:r>
            <w:rPr>
              <w:rFonts w:ascii="Century Gothic" w:eastAsia="Times New Roman" w:hAnsi="Century Gothic" w:cs="Times New Roman"/>
              <w:b/>
              <w:bCs/>
              <w:sz w:val="28"/>
              <w:szCs w:val="28"/>
              <w:lang w:val="en-US"/>
            </w:rPr>
            <w:t>Portfolio</w:t>
          </w:r>
          <w:r w:rsidR="00CF3546" w:rsidRPr="00463F85">
            <w:rPr>
              <w:rFonts w:ascii="Century Gothic" w:eastAsia="Times New Roman" w:hAnsi="Century Gothic" w:cs="Times New Roman"/>
              <w:b/>
              <w:bCs/>
              <w:sz w:val="28"/>
              <w:szCs w:val="28"/>
              <w:lang w:val="en-US"/>
            </w:rPr>
            <w:t xml:space="preserve">: </w:t>
          </w:r>
          <w:hyperlink r:id="rId10" w:history="1">
            <w:r w:rsidR="00386D0D" w:rsidRPr="00463F85">
              <w:rPr>
                <w:rStyle w:val="Lienhypertexte"/>
                <w:rFonts w:ascii="Century Gothic" w:eastAsia="Times New Roman" w:hAnsi="Century Gothic" w:cs="Times New Roman"/>
                <w:b/>
                <w:bCs/>
                <w:color w:val="C00000"/>
                <w:sz w:val="28"/>
                <w:szCs w:val="28"/>
                <w:lang w:val="en-US"/>
              </w:rPr>
              <w:t>https://bachdev.vercel.app</w:t>
            </w:r>
          </w:hyperlink>
        </w:p>
        <w:p w14:paraId="44EDF9B9" w14:textId="15427A07" w:rsidR="00386D0D" w:rsidRPr="00386D0D" w:rsidRDefault="00180252" w:rsidP="00386D0D">
          <w:pPr>
            <w:spacing w:line="240" w:lineRule="auto"/>
            <w:ind w:left="142"/>
            <w:rPr>
              <w:rFonts w:ascii="Century Gothic" w:eastAsia="Times New Roman" w:hAnsi="Century Gothic" w:cs="Times New Roman"/>
              <w:b/>
              <w:bCs/>
              <w:color w:val="C00000"/>
              <w:sz w:val="28"/>
              <w:szCs w:val="28"/>
              <w:lang w:val="en-US"/>
            </w:rPr>
          </w:pPr>
          <w:r w:rsidRPr="00386D0D">
            <w:rPr>
              <w:rFonts w:ascii="Century Gothic" w:eastAsia="Times New Roman" w:hAnsi="Century Gothic" w:cs="Times New Roman"/>
              <w:b/>
              <w:bCs/>
              <w:sz w:val="28"/>
              <w:szCs w:val="28"/>
              <w:lang w:val="en-US"/>
            </w:rPr>
            <w:t>LinkedIn</w:t>
          </w:r>
          <w:r w:rsidR="00386D0D" w:rsidRPr="00386D0D">
            <w:rPr>
              <w:rFonts w:ascii="Century Gothic" w:eastAsia="Times New Roman" w:hAnsi="Century Gothic" w:cs="Times New Roman"/>
              <w:b/>
              <w:bCs/>
              <w:sz w:val="28"/>
              <w:szCs w:val="28"/>
              <w:lang w:val="en-US"/>
            </w:rPr>
            <w:t xml:space="preserve">: </w:t>
          </w:r>
          <w:hyperlink r:id="rId11" w:history="1">
            <w:r w:rsidR="00386D0D" w:rsidRPr="00386D0D">
              <w:rPr>
                <w:rStyle w:val="Lienhypertexte"/>
                <w:rFonts w:ascii="Century Gothic" w:eastAsia="Times New Roman" w:hAnsi="Century Gothic" w:cs="Times New Roman"/>
                <w:b/>
                <w:bCs/>
                <w:color w:val="C00000"/>
                <w:sz w:val="28"/>
                <w:szCs w:val="28"/>
                <w:lang w:val="en-US"/>
              </w:rPr>
              <w:t>https://www.linkedin.com/in/mohamed-el-bachir/</w:t>
            </w:r>
          </w:hyperlink>
        </w:p>
        <w:tbl>
          <w:tblPr>
            <w:tblStyle w:val="Grilledutableau"/>
            <w:tblW w:w="0" w:type="auto"/>
            <w:tblLook w:val="04A0" w:firstRow="1" w:lastRow="0" w:firstColumn="1" w:lastColumn="0" w:noHBand="0" w:noVBand="1"/>
          </w:tblPr>
          <w:tblGrid>
            <w:gridCol w:w="9797"/>
          </w:tblGrid>
          <w:tr w:rsidR="00806D96" w14:paraId="43780817" w14:textId="77777777" w:rsidTr="00806D96">
            <w:tc>
              <w:tcPr>
                <w:tcW w:w="9797" w:type="dxa"/>
                <w:tcBorders>
                  <w:top w:val="nil"/>
                  <w:left w:val="nil"/>
                  <w:bottom w:val="single" w:sz="18" w:space="0" w:color="auto"/>
                  <w:right w:val="nil"/>
                </w:tcBorders>
              </w:tcPr>
              <w:p w14:paraId="17697346" w14:textId="17E22BDF" w:rsidR="00806D96" w:rsidRDefault="00701A90" w:rsidP="00535410">
                <w:pPr>
                  <w:rPr>
                    <w:kern w:val="28"/>
                  </w:rPr>
                </w:pPr>
                <w:proofErr w:type="spellStart"/>
                <w:r w:rsidRPr="00180252">
                  <w:rPr>
                    <w:rFonts w:ascii="Century Gothic" w:eastAsia="Times New Roman" w:hAnsi="Century Gothic" w:cs="Times New Roman"/>
                    <w:b/>
                    <w:bCs/>
                    <w:color w:val="C00000"/>
                    <w:sz w:val="28"/>
                    <w:szCs w:val="28"/>
                  </w:rPr>
                  <w:t>Pre</w:t>
                </w:r>
                <w:r w:rsidR="00806D96" w:rsidRPr="00180252">
                  <w:rPr>
                    <w:rFonts w:ascii="Century Gothic" w:eastAsia="Times New Roman" w:hAnsi="Century Gothic" w:cs="Times New Roman"/>
                    <w:b/>
                    <w:bCs/>
                    <w:color w:val="C00000"/>
                    <w:sz w:val="28"/>
                    <w:szCs w:val="28"/>
                  </w:rPr>
                  <w:t>sentation</w:t>
                </w:r>
                <w:proofErr w:type="spellEnd"/>
              </w:p>
            </w:tc>
          </w:tr>
          <w:tr w:rsidR="00806D96" w:rsidRPr="00180252" w14:paraId="6A8DD269" w14:textId="77777777" w:rsidTr="00806D96">
            <w:tc>
              <w:tcPr>
                <w:tcW w:w="9797" w:type="dxa"/>
                <w:tcBorders>
                  <w:top w:val="single" w:sz="18" w:space="0" w:color="auto"/>
                  <w:left w:val="nil"/>
                  <w:bottom w:val="nil"/>
                  <w:right w:val="nil"/>
                </w:tcBorders>
              </w:tcPr>
              <w:p w14:paraId="6EDB3504" w14:textId="72FDC178" w:rsidR="00806D96" w:rsidRPr="00701A90" w:rsidRDefault="00701A90" w:rsidP="00701A90">
                <w:pPr>
                  <w:jc w:val="both"/>
                  <w:rPr>
                    <w:rFonts w:ascii="Century Gothic" w:hAnsi="Century Gothic"/>
                    <w:kern w:val="28"/>
                    <w:sz w:val="28"/>
                    <w:lang w:val="en-US"/>
                  </w:rPr>
                </w:pPr>
                <w:r w:rsidRPr="00701A90">
                  <w:rPr>
                    <w:rFonts w:ascii="Century Gothic" w:hAnsi="Century Gothic"/>
                    <w:kern w:val="28"/>
                    <w:sz w:val="28"/>
                    <w:lang w:val="en-US"/>
                  </w:rPr>
                  <w:t xml:space="preserve">  As a Master 2 student in computer science, I'm passionate about the complex and evolving world of so</w:t>
                </w:r>
                <w:r>
                  <w:rPr>
                    <w:rFonts w:ascii="Century Gothic" w:hAnsi="Century Gothic"/>
                    <w:kern w:val="28"/>
                    <w:sz w:val="28"/>
                    <w:lang w:val="en-US"/>
                  </w:rPr>
                  <w:t>ftware systems and distributed e</w:t>
                </w:r>
                <w:r w:rsidRPr="00701A90">
                  <w:rPr>
                    <w:rFonts w:ascii="Century Gothic" w:hAnsi="Century Gothic"/>
                    <w:kern w:val="28"/>
                    <w:sz w:val="28"/>
                    <w:lang w:val="en-US"/>
                  </w:rPr>
                  <w:t>nvironments. With a solid academic background and an unwavering passion for programming, I'm looking for opportunities to apply my technical skills and make a significant contribution to innovative projects.</w:t>
                </w:r>
              </w:p>
            </w:tc>
          </w:tr>
        </w:tbl>
        <w:p w14:paraId="43799C91" w14:textId="3CF65A84" w:rsidR="00535410" w:rsidRPr="00701A90" w:rsidRDefault="00535410" w:rsidP="00535410">
          <w:pPr>
            <w:rPr>
              <w:kern w:val="28"/>
              <w:lang w:val="en-US"/>
            </w:rPr>
          </w:pPr>
        </w:p>
        <w:tbl>
          <w:tblPr>
            <w:tblStyle w:val="Grilledutableau"/>
            <w:tblW w:w="0" w:type="auto"/>
            <w:tblLook w:val="04A0" w:firstRow="1" w:lastRow="0" w:firstColumn="1" w:lastColumn="0" w:noHBand="0" w:noVBand="1"/>
          </w:tblPr>
          <w:tblGrid>
            <w:gridCol w:w="9807"/>
          </w:tblGrid>
          <w:tr w:rsidR="00806D96" w:rsidRPr="00180252" w14:paraId="018BA7CE" w14:textId="77777777" w:rsidTr="00BF2E7A">
            <w:tc>
              <w:tcPr>
                <w:tcW w:w="9797" w:type="dxa"/>
                <w:tcBorders>
                  <w:top w:val="nil"/>
                  <w:left w:val="nil"/>
                  <w:bottom w:val="single" w:sz="18" w:space="0" w:color="auto"/>
                  <w:right w:val="nil"/>
                </w:tcBorders>
              </w:tcPr>
              <w:p w14:paraId="768C5AFE" w14:textId="7818B862" w:rsidR="00806D96" w:rsidRPr="00701A90" w:rsidRDefault="00701A90" w:rsidP="00701A90">
                <w:pPr>
                  <w:spacing w:line="240" w:lineRule="auto"/>
                  <w:rPr>
                    <w:lang w:val="en-US"/>
                  </w:rPr>
                </w:pPr>
                <w:r w:rsidRPr="00701A90">
                  <w:rPr>
                    <w:rStyle w:val="fontstyle01"/>
                    <w:color w:val="C00000"/>
                    <w:lang w:val="en-US"/>
                  </w:rPr>
                  <w:t>Academic b</w:t>
                </w:r>
                <w:r>
                  <w:rPr>
                    <w:rStyle w:val="fontstyle01"/>
                    <w:color w:val="C00000"/>
                    <w:lang w:val="en-US"/>
                  </w:rPr>
                  <w:t>ackground and diplomas obtained</w:t>
                </w:r>
              </w:p>
            </w:tc>
          </w:tr>
          <w:tr w:rsidR="00806D96" w:rsidRPr="00180252" w14:paraId="646F1CBB" w14:textId="77777777" w:rsidTr="00BF2E7A">
            <w:tc>
              <w:tcPr>
                <w:tcW w:w="9797" w:type="dxa"/>
                <w:tcBorders>
                  <w:top w:val="single" w:sz="18" w:space="0" w:color="auto"/>
                  <w:left w:val="nil"/>
                  <w:bottom w:val="nil"/>
                  <w:right w:val="nil"/>
                </w:tcBorders>
              </w:tcPr>
              <w:tbl>
                <w:tblPr>
                  <w:tblW w:w="9215" w:type="dxa"/>
                  <w:tbl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  <w:insideH w:val="single" w:sz="6" w:space="0" w:color="auto"/>
                    <w:insideV w:val="single" w:sz="6" w:space="0" w:color="auto"/>
                  </w:tblBorders>
                  <w:tblLook w:val="04A0" w:firstRow="1" w:lastRow="0" w:firstColumn="1" w:lastColumn="0" w:noHBand="0" w:noVBand="1"/>
                </w:tblPr>
                <w:tblGrid>
                  <w:gridCol w:w="9591"/>
                </w:tblGrid>
                <w:tr w:rsidR="00806D96" w:rsidRPr="00180252" w14:paraId="3A05211A" w14:textId="77777777" w:rsidTr="00701A90">
                  <w:trPr>
                    <w:trHeight w:val="2093"/>
                  </w:trPr>
                  <w:tc>
                    <w:tcPr>
                      <w:tcW w:w="9215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  <w:vAlign w:val="center"/>
                    </w:tcPr>
                    <w:tbl>
                      <w:tblPr>
                        <w:tblW w:w="9571" w:type="dxa"/>
                        <w:tbl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  <w:insideH w:val="single" w:sz="6" w:space="0" w:color="auto"/>
                          <w:insideV w:val="single" w:sz="6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9571"/>
                      </w:tblGrid>
                      <w:tr w:rsidR="00701A90" w:rsidRPr="00180252" w14:paraId="07DD143B" w14:textId="77777777" w:rsidTr="00701A90">
                        <w:trPr>
                          <w:trHeight w:val="1823"/>
                        </w:trPr>
                        <w:tc>
                          <w:tcPr>
                            <w:tcW w:w="957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77652501" w14:textId="77777777" w:rsidR="00701A90" w:rsidRPr="00A31B11" w:rsidRDefault="00701A90" w:rsidP="00701A9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before="240" w:line="240" w:lineRule="auto"/>
                              <w:ind w:left="363" w:hanging="425"/>
                              <w:jc w:val="both"/>
                              <w:rPr>
                                <w:rStyle w:val="fontstyle21"/>
                                <w:rFonts w:asciiTheme="minorHAnsi" w:hAnsiTheme="minorHAnsi"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31B11">
                              <w:rPr>
                                <w:rStyle w:val="fontstyle21"/>
                                <w:b/>
                                <w:bCs/>
                                <w:color w:val="C00000"/>
                                <w:lang w:val="en-US"/>
                              </w:rPr>
                              <w:t xml:space="preserve">Master's II </w:t>
                            </w:r>
                            <w:r w:rsidRPr="00A31B11">
                              <w:rPr>
                                <w:rStyle w:val="fontstyle01"/>
                                <w:lang w:val="en-US"/>
                              </w:rPr>
                              <w:t xml:space="preserve">thesis in computer science with a specialization in </w:t>
                            </w:r>
                            <w:r w:rsidRPr="00A31B11">
                              <w:rPr>
                                <w:rStyle w:val="fontstyle21"/>
                                <w:lang w:val="en-US"/>
                              </w:rPr>
                              <w:t xml:space="preserve">software systems and distributed environments (SLED) </w:t>
                            </w:r>
                            <w:r w:rsidRPr="00A31B11">
                              <w:rPr>
                                <w:rStyle w:val="fontstyle01"/>
                                <w:lang w:val="en-US"/>
                              </w:rPr>
                              <w:t>on the theme ''</w:t>
                            </w:r>
                            <w:r w:rsidRPr="00A31B11">
                              <w:rPr>
                                <w:rStyle w:val="fontstyle21"/>
                                <w:color w:val="595959" w:themeColor="text1" w:themeTint="A6"/>
                                <w:lang w:val="en-US"/>
                              </w:rPr>
                              <w:t xml:space="preserve">Deep analysis and prediction of </w:t>
                            </w:r>
                            <w:proofErr w:type="spellStart"/>
                            <w:r w:rsidRPr="00A31B11">
                              <w:rPr>
                                <w:rStyle w:val="fontstyle21"/>
                                <w:color w:val="595959" w:themeColor="text1" w:themeTint="A6"/>
                                <w:lang w:val="en-US"/>
                              </w:rPr>
                              <w:t>chikungunya</w:t>
                            </w:r>
                            <w:proofErr w:type="spellEnd"/>
                            <w:r w:rsidRPr="00A31B11">
                              <w:rPr>
                                <w:rStyle w:val="fontstyle21"/>
                                <w:color w:val="595959" w:themeColor="text1" w:themeTint="A6"/>
                                <w:lang w:val="en-US"/>
                              </w:rPr>
                              <w:t xml:space="preserve"> using ensemble regression approach</w:t>
                            </w:r>
                            <w:r w:rsidRPr="00A31B11">
                              <w:rPr>
                                <w:rStyle w:val="fontstyle21"/>
                                <w:b/>
                                <w:bCs/>
                                <w:color w:val="595959" w:themeColor="text1" w:themeTint="A6"/>
                                <w:lang w:val="en-US"/>
                              </w:rPr>
                              <w:t>''.</w:t>
                            </w:r>
                          </w:p>
                          <w:p w14:paraId="7E499DDB" w14:textId="77777777" w:rsidR="00701A90" w:rsidRDefault="00701A90" w:rsidP="00701A9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ind w:left="363" w:hanging="425"/>
                              <w:jc w:val="both"/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A31B11">
                              <w:rPr>
                                <w:rFonts w:ascii="Century Gothic" w:hAnsi="Century Gothic"/>
                                <w:b/>
                                <w:bCs/>
                                <w:color w:val="C00000"/>
                                <w:sz w:val="28"/>
                                <w:szCs w:val="28"/>
                                <w:lang w:val="en-US"/>
                              </w:rPr>
                              <w:t xml:space="preserve">MASTER I RESEARCH </w:t>
                            </w:r>
                            <w:r w:rsidRPr="00A31B11">
                              <w:rPr>
                                <w:rFonts w:ascii="Century Gothic" w:hAnsi="Century Gothic"/>
                                <w:sz w:val="28"/>
                                <w:szCs w:val="28"/>
                                <w:lang w:val="en-US"/>
                              </w:rPr>
                              <w:t>in computer science (</w:t>
                            </w:r>
                            <w:r w:rsidRPr="00A31B11"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SLED </w:t>
                            </w:r>
                            <w:r w:rsidRPr="00A31B11">
                              <w:rPr>
                                <w:rFonts w:ascii="Century Gothic" w:hAnsi="Century Gothic"/>
                                <w:sz w:val="28"/>
                                <w:szCs w:val="28"/>
                                <w:lang w:val="en-US"/>
                              </w:rPr>
                              <w:t>option</w:t>
                            </w:r>
                            <w:r w:rsidRPr="00A31B11">
                              <w:rPr>
                                <w:rFonts w:ascii="Century Gothic" w:hAnsi="Century Gothic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 xml:space="preserve">) </w:t>
                            </w:r>
                            <w:r w:rsidRPr="00A31B11">
                              <w:rPr>
                                <w:rFonts w:ascii="Century Gothic" w:hAnsi="Century Gothic"/>
                                <w:sz w:val="28"/>
                                <w:szCs w:val="28"/>
                                <w:lang w:val="en-US"/>
                              </w:rPr>
                              <w:t xml:space="preserve">at the University of </w:t>
                            </w:r>
                            <w:proofErr w:type="spellStart"/>
                            <w:r w:rsidRPr="00A31B11">
                              <w:rPr>
                                <w:rFonts w:ascii="Century Gothic" w:hAnsi="Century Gothic"/>
                                <w:sz w:val="28"/>
                                <w:szCs w:val="28"/>
                                <w:lang w:val="en-US"/>
                              </w:rPr>
                              <w:t>Ngaoundéré</w:t>
                            </w:r>
                            <w:proofErr w:type="spellEnd"/>
                            <w:r w:rsidRPr="00A31B11">
                              <w:rPr>
                                <w:rFonts w:ascii="Century Gothic" w:hAnsi="Century Gothic"/>
                                <w:sz w:val="28"/>
                                <w:szCs w:val="28"/>
                                <w:lang w:val="en-US"/>
                              </w:rPr>
                              <w:t xml:space="preserve"> in 2023. </w:t>
                            </w:r>
                            <w:r w:rsidRPr="00045000"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  <w:t>(</w:t>
                            </w:r>
                            <w:r w:rsidRPr="00045000"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  <w:t>Major promotion</w:t>
                            </w:r>
                            <w:r w:rsidRPr="00045000"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6939DC8F" w14:textId="79FA445C" w:rsidR="00701A90" w:rsidRPr="00A31B11" w:rsidRDefault="00701A90" w:rsidP="00701A9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ind w:left="363" w:hanging="425"/>
                              <w:jc w:val="both"/>
                              <w:rPr>
                                <w:rFonts w:ascii="Century Gothic" w:hAnsi="Century Gothic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C00000"/>
                                <w:sz w:val="28"/>
                                <w:szCs w:val="28"/>
                                <w:lang w:val="en-US"/>
                              </w:rPr>
                              <w:t>BACHELOR DEGREE</w:t>
                            </w:r>
                            <w:r w:rsidRPr="00A31B11">
                              <w:rPr>
                                <w:rFonts w:ascii="Century Gothic" w:hAnsi="Century Gothic"/>
                                <w:b/>
                                <w:bCs/>
                                <w:color w:val="C00000"/>
                                <w:sz w:val="28"/>
                                <w:szCs w:val="28"/>
                                <w:lang w:val="en-US"/>
                              </w:rPr>
                              <w:t xml:space="preserve"> IN COMPUTING </w:t>
                            </w:r>
                            <w:r w:rsidRPr="00A31B11">
                              <w:rPr>
                                <w:rFonts w:ascii="Century Gothic" w:hAnsi="Century Gothic"/>
                                <w:sz w:val="28"/>
                                <w:szCs w:val="28"/>
                                <w:lang w:val="en-US"/>
                              </w:rPr>
                              <w:t xml:space="preserve">at the University of </w:t>
                            </w:r>
                            <w:proofErr w:type="spellStart"/>
                            <w:r w:rsidRPr="00A31B11">
                              <w:rPr>
                                <w:rFonts w:ascii="Century Gothic" w:hAnsi="Century Gothic"/>
                                <w:sz w:val="28"/>
                                <w:szCs w:val="28"/>
                                <w:lang w:val="en-US"/>
                              </w:rPr>
                              <w:t>Ngaoundéré</w:t>
                            </w:r>
                            <w:proofErr w:type="spellEnd"/>
                            <w:r w:rsidRPr="00A31B11">
                              <w:rPr>
                                <w:rFonts w:ascii="Century Gothic" w:hAnsi="Century Gothic"/>
                                <w:sz w:val="28"/>
                                <w:szCs w:val="28"/>
                                <w:lang w:val="en-US"/>
                              </w:rPr>
                              <w:t xml:space="preserve"> (with distinction) in </w:t>
                            </w:r>
                            <w:r w:rsidRPr="00A31B11"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2022</w:t>
                            </w:r>
                          </w:p>
                          <w:p w14:paraId="6BCF397B" w14:textId="5B747D32" w:rsidR="00701A90" w:rsidRPr="00A31B11" w:rsidRDefault="00701A90" w:rsidP="00701A9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ind w:left="363" w:hanging="425"/>
                              <w:jc w:val="both"/>
                              <w:rPr>
                                <w:rFonts w:ascii="Century Gothic" w:hAnsi="Century Gothic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31B11">
                              <w:rPr>
                                <w:rFonts w:ascii="Century Gothic" w:hAnsi="Century Gothic"/>
                                <w:b/>
                                <w:bCs/>
                                <w:color w:val="C00000"/>
                                <w:sz w:val="28"/>
                                <w:szCs w:val="28"/>
                                <w:lang w:val="en-US"/>
                              </w:rPr>
                              <w:t xml:space="preserve">BACCALAUREAT C </w:t>
                            </w:r>
                            <w:r w:rsidRPr="00A31B11">
                              <w:rPr>
                                <w:rFonts w:ascii="Century Gothic" w:hAnsi="Century Gothic"/>
                                <w:sz w:val="28"/>
                                <w:szCs w:val="28"/>
                                <w:lang w:val="en-US"/>
                              </w:rPr>
                              <w:t xml:space="preserve">in </w:t>
                            </w:r>
                            <w:r w:rsidRPr="00A31B11"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2019 </w:t>
                            </w:r>
                            <w:r w:rsidRPr="00A31B11">
                              <w:rPr>
                                <w:rFonts w:ascii="Century Gothic" w:hAnsi="Century Gothic"/>
                                <w:sz w:val="28"/>
                                <w:szCs w:val="28"/>
                                <w:lang w:val="en-US"/>
                              </w:rPr>
                              <w:t>(with distinction)</w:t>
                            </w:r>
                          </w:p>
                        </w:tc>
                      </w:tr>
                    </w:tbl>
                    <w:p w14:paraId="57FDADE5" w14:textId="1E85BCC7" w:rsidR="00806D96" w:rsidRPr="00701A90" w:rsidRDefault="00806D96" w:rsidP="00701A90">
                      <w:pPr>
                        <w:spacing w:line="240" w:lineRule="auto"/>
                        <w:jc w:val="both"/>
                        <w:rPr>
                          <w:rFonts w:ascii="Century Gothic" w:hAnsi="Century Gothic"/>
                          <w:sz w:val="28"/>
                          <w:szCs w:val="28"/>
                          <w:lang w:val="en-US"/>
                        </w:rPr>
                      </w:pPr>
                    </w:p>
                  </w:tc>
                </w:tr>
              </w:tbl>
              <w:p w14:paraId="71D3C666" w14:textId="77777777" w:rsidR="00806D96" w:rsidRPr="00701A90" w:rsidRDefault="00806D96" w:rsidP="00BF2E7A">
                <w:pPr>
                  <w:rPr>
                    <w:kern w:val="28"/>
                    <w:lang w:val="en-US"/>
                  </w:rPr>
                </w:pPr>
              </w:p>
            </w:tc>
          </w:tr>
        </w:tbl>
        <w:p w14:paraId="41132552" w14:textId="1641AB1C" w:rsidR="00535410" w:rsidRPr="00701A90" w:rsidRDefault="00535410" w:rsidP="00535410">
          <w:pPr>
            <w:rPr>
              <w:kern w:val="28"/>
              <w:lang w:val="en-US"/>
            </w:rPr>
          </w:pPr>
        </w:p>
        <w:tbl>
          <w:tblPr>
            <w:tblStyle w:val="Grilledutableau"/>
            <w:tblW w:w="0" w:type="auto"/>
            <w:tblLook w:val="04A0" w:firstRow="1" w:lastRow="0" w:firstColumn="1" w:lastColumn="0" w:noHBand="0" w:noVBand="1"/>
          </w:tblPr>
          <w:tblGrid>
            <w:gridCol w:w="9807"/>
          </w:tblGrid>
          <w:tr w:rsidR="00806D96" w14:paraId="1F7C7BD8" w14:textId="77777777" w:rsidTr="00BF2E7A">
            <w:tc>
              <w:tcPr>
                <w:tcW w:w="9797" w:type="dxa"/>
                <w:tcBorders>
                  <w:top w:val="nil"/>
                  <w:left w:val="nil"/>
                  <w:bottom w:val="single" w:sz="18" w:space="0" w:color="auto"/>
                  <w:right w:val="nil"/>
                </w:tcBorders>
              </w:tcPr>
              <w:p w14:paraId="5EDEAC15" w14:textId="4E2831B5" w:rsidR="00806D96" w:rsidRPr="00045000" w:rsidRDefault="00701A90" w:rsidP="00BF2E7A">
                <w:pPr>
                  <w:rPr>
                    <w:rFonts w:ascii="Century Gothic" w:eastAsia="Times New Roman" w:hAnsi="Century Gothic" w:cs="Times New Roman"/>
                    <w:b/>
                    <w:bCs/>
                    <w:color w:val="D1282E"/>
                    <w:sz w:val="28"/>
                    <w:szCs w:val="28"/>
                  </w:rPr>
                </w:pPr>
                <w:proofErr w:type="spellStart"/>
                <w:r>
                  <w:rPr>
                    <w:rStyle w:val="fontstyle01"/>
                    <w:color w:val="C00000"/>
                  </w:rPr>
                  <w:t>Languages</w:t>
                </w:r>
                <w:proofErr w:type="spellEnd"/>
              </w:p>
            </w:tc>
          </w:tr>
          <w:tr w:rsidR="00806D96" w14:paraId="205091C6" w14:textId="77777777" w:rsidTr="00BF2E7A">
            <w:tc>
              <w:tcPr>
                <w:tcW w:w="9797" w:type="dxa"/>
                <w:tcBorders>
                  <w:top w:val="single" w:sz="18" w:space="0" w:color="auto"/>
                  <w:left w:val="nil"/>
                  <w:bottom w:val="nil"/>
                  <w:right w:val="nil"/>
                </w:tcBorders>
              </w:tcPr>
              <w:tbl>
                <w:tblPr>
                  <w:tblW w:w="9821" w:type="dxa"/>
                  <w:tbl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  <w:insideH w:val="single" w:sz="6" w:space="0" w:color="auto"/>
                    <w:insideV w:val="single" w:sz="6" w:space="0" w:color="auto"/>
                  </w:tblBorders>
                  <w:tblLook w:val="04A0" w:firstRow="1" w:lastRow="0" w:firstColumn="1" w:lastColumn="0" w:noHBand="0" w:noVBand="1"/>
                </w:tblPr>
                <w:tblGrid>
                  <w:gridCol w:w="9821"/>
                </w:tblGrid>
                <w:tr w:rsidR="00806D96" w:rsidRPr="00806D96" w14:paraId="76C69882" w14:textId="77777777" w:rsidTr="00BF2E7A">
                  <w:tc>
                    <w:tcPr>
                      <w:tcW w:w="9821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  <w:vAlign w:val="center"/>
                      <w:hideMark/>
                    </w:tcPr>
                    <w:p w14:paraId="6919F7AE" w14:textId="21159005" w:rsidR="00C24131" w:rsidRDefault="00701A90" w:rsidP="003F5A2B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spacing w:before="240" w:after="0" w:line="240" w:lineRule="auto"/>
                        <w:ind w:left="363" w:hanging="425"/>
                        <w:jc w:val="both"/>
                        <w:rPr>
                          <w:rStyle w:val="fontstyle01"/>
                        </w:rPr>
                      </w:pPr>
                      <w:r>
                        <w:rPr>
                          <w:rStyle w:val="fontstyle01"/>
                        </w:rPr>
                        <w:t>French</w:t>
                      </w:r>
                      <w:r w:rsidR="00C24131">
                        <w:rPr>
                          <w:rStyle w:val="fontstyle01"/>
                        </w:rPr>
                        <w:t xml:space="preserve"> (</w:t>
                      </w:r>
                      <w:r>
                        <w:rPr>
                          <w:rStyle w:val="fontstyle21"/>
                        </w:rPr>
                        <w:t>Fluent</w:t>
                      </w:r>
                      <w:r w:rsidR="00C24131">
                        <w:rPr>
                          <w:rStyle w:val="fontstyle01"/>
                        </w:rPr>
                        <w:t>)</w:t>
                      </w:r>
                    </w:p>
                    <w:p w14:paraId="2876F5F6" w14:textId="60DEC409" w:rsidR="00C24131" w:rsidRPr="00C24131" w:rsidRDefault="00C24131" w:rsidP="00701A90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spacing w:line="240" w:lineRule="auto"/>
                        <w:ind w:left="363" w:hanging="425"/>
                        <w:jc w:val="both"/>
                      </w:pPr>
                      <w:r>
                        <w:rPr>
                          <w:rStyle w:val="fontstyle01"/>
                        </w:rPr>
                        <w:t>Anglais (</w:t>
                      </w:r>
                      <w:proofErr w:type="spellStart"/>
                      <w:r w:rsidR="00701A90">
                        <w:rPr>
                          <w:rStyle w:val="fontstyle21"/>
                        </w:rPr>
                        <w:t>Level</w:t>
                      </w:r>
                      <w:proofErr w:type="spellEnd"/>
                      <w:r>
                        <w:rPr>
                          <w:rStyle w:val="fontstyle21"/>
                        </w:rPr>
                        <w:t xml:space="preserve"> B1</w:t>
                      </w:r>
                      <w:r>
                        <w:rPr>
                          <w:rStyle w:val="fontstyle01"/>
                        </w:rPr>
                        <w:t>)</w:t>
                      </w:r>
                    </w:p>
                  </w:tc>
                </w:tr>
              </w:tbl>
              <w:p w14:paraId="449196BC" w14:textId="77777777" w:rsidR="00806D96" w:rsidRDefault="00806D96" w:rsidP="00BF2E7A">
                <w:pPr>
                  <w:rPr>
                    <w:kern w:val="28"/>
                  </w:rPr>
                </w:pPr>
              </w:p>
            </w:tc>
          </w:tr>
        </w:tbl>
        <w:p w14:paraId="17A60AEC" w14:textId="77777777" w:rsidR="00E3754D" w:rsidRDefault="00E3754D" w:rsidP="00535410">
          <w:pPr>
            <w:rPr>
              <w:kern w:val="28"/>
            </w:rPr>
          </w:pPr>
        </w:p>
        <w:tbl>
          <w:tblPr>
            <w:tblStyle w:val="Grilledutableau"/>
            <w:tblW w:w="0" w:type="auto"/>
            <w:tblLook w:val="04A0" w:firstRow="1" w:lastRow="0" w:firstColumn="1" w:lastColumn="0" w:noHBand="0" w:noVBand="1"/>
          </w:tblPr>
          <w:tblGrid>
            <w:gridCol w:w="9807"/>
          </w:tblGrid>
          <w:tr w:rsidR="00806D96" w14:paraId="530191DA" w14:textId="77777777" w:rsidTr="00CF3546">
            <w:tc>
              <w:tcPr>
                <w:tcW w:w="9797" w:type="dxa"/>
                <w:tcBorders>
                  <w:top w:val="nil"/>
                  <w:left w:val="nil"/>
                  <w:bottom w:val="single" w:sz="18" w:space="0" w:color="auto"/>
                  <w:right w:val="nil"/>
                </w:tcBorders>
                <w:shd w:val="clear" w:color="auto" w:fill="auto"/>
              </w:tcPr>
              <w:p w14:paraId="306FFB1F" w14:textId="657C2721" w:rsidR="00806D96" w:rsidRPr="00C24131" w:rsidRDefault="00C24131" w:rsidP="00701A90">
                <w:pPr>
                  <w:spacing w:line="240" w:lineRule="auto"/>
                </w:pPr>
                <w:proofErr w:type="spellStart"/>
                <w:r w:rsidRPr="00C24131">
                  <w:rPr>
                    <w:rStyle w:val="fontstyle01"/>
                    <w:color w:val="C00000"/>
                  </w:rPr>
                  <w:t>M</w:t>
                </w:r>
                <w:r w:rsidR="00701A90">
                  <w:rPr>
                    <w:rStyle w:val="fontstyle01"/>
                    <w:color w:val="C00000"/>
                  </w:rPr>
                  <w:t>y</w:t>
                </w:r>
                <w:proofErr w:type="spellEnd"/>
                <w:r w:rsidR="00701A90">
                  <w:rPr>
                    <w:rStyle w:val="fontstyle01"/>
                    <w:color w:val="C00000"/>
                  </w:rPr>
                  <w:t xml:space="preserve"> </w:t>
                </w:r>
                <w:proofErr w:type="spellStart"/>
                <w:r w:rsidR="00701A90">
                  <w:rPr>
                    <w:rStyle w:val="fontstyle01"/>
                    <w:color w:val="C00000"/>
                  </w:rPr>
                  <w:t>skills</w:t>
                </w:r>
                <w:proofErr w:type="spellEnd"/>
              </w:p>
            </w:tc>
          </w:tr>
          <w:tr w:rsidR="00806D96" w14:paraId="593AC8FE" w14:textId="77777777" w:rsidTr="00CF3546">
            <w:tc>
              <w:tcPr>
                <w:tcW w:w="9797" w:type="dxa"/>
                <w:tcBorders>
                  <w:top w:val="single" w:sz="18" w:space="0" w:color="auto"/>
                  <w:left w:val="nil"/>
                  <w:bottom w:val="nil"/>
                  <w:right w:val="nil"/>
                </w:tcBorders>
                <w:shd w:val="clear" w:color="auto" w:fill="auto"/>
              </w:tcPr>
              <w:tbl>
                <w:tblPr>
                  <w:tblW w:w="9821" w:type="dxa"/>
                  <w:tbl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  <w:insideH w:val="single" w:sz="6" w:space="0" w:color="auto"/>
                    <w:insideV w:val="single" w:sz="6" w:space="0" w:color="auto"/>
                  </w:tblBorders>
                  <w:tblLook w:val="04A0" w:firstRow="1" w:lastRow="0" w:firstColumn="1" w:lastColumn="0" w:noHBand="0" w:noVBand="1"/>
                </w:tblPr>
                <w:tblGrid>
                  <w:gridCol w:w="9821"/>
                </w:tblGrid>
                <w:tr w:rsidR="00806D96" w:rsidRPr="00806D96" w14:paraId="0F22BDD1" w14:textId="77777777" w:rsidTr="00BF2E7A">
                  <w:tc>
                    <w:tcPr>
                      <w:tcW w:w="9821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  <w:vAlign w:val="center"/>
                      <w:hideMark/>
                    </w:tcPr>
                    <w:p w14:paraId="69719502" w14:textId="0D232265" w:rsidR="00C24131" w:rsidRDefault="00C24131" w:rsidP="00C24131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spacing w:after="0" w:line="240" w:lineRule="auto"/>
                        <w:ind w:left="363" w:hanging="363"/>
                        <w:jc w:val="both"/>
                        <w:rPr>
                          <w:rFonts w:ascii="Century Gothic" w:eastAsia="Times New Roman" w:hAnsi="Century Gothic" w:cs="Times New Roman"/>
                          <w:color w:val="000000"/>
                          <w:sz w:val="28"/>
                          <w:szCs w:val="28"/>
                          <w:lang w:val="en-US"/>
                        </w:rPr>
                      </w:pPr>
                      <w:r w:rsidRPr="00DD31EB">
                        <w:rPr>
                          <w:rFonts w:ascii="Century Gothic" w:eastAsia="Times New Roman" w:hAnsi="Century Gothic" w:cs="Times New Roman"/>
                          <w:b/>
                          <w:bCs/>
                          <w:color w:val="C00000"/>
                          <w:sz w:val="28"/>
                          <w:szCs w:val="28"/>
                          <w:lang w:val="en-US"/>
                        </w:rPr>
                        <w:t>Frontend development</w:t>
                      </w:r>
                      <w:r w:rsidRPr="00C24131">
                        <w:rPr>
                          <w:rFonts w:ascii="Century Gothic" w:eastAsia="Times New Roman" w:hAnsi="Century Gothic" w:cs="Times New Roman"/>
                          <w:color w:val="C00000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C24131">
                        <w:rPr>
                          <w:rFonts w:ascii="Century Gothic" w:eastAsia="Times New Roman" w:hAnsi="Century Gothic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(</w:t>
                      </w:r>
                      <w:proofErr w:type="spellStart"/>
                      <w:r w:rsidRPr="00C24131">
                        <w:rPr>
                          <w:rFonts w:ascii="Century Gothic" w:eastAsia="Times New Roman" w:hAnsi="Century Gothic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ReactJS</w:t>
                      </w:r>
                      <w:proofErr w:type="spellEnd"/>
                      <w:r w:rsidRPr="00C24131">
                        <w:rPr>
                          <w:rFonts w:ascii="Century Gothic" w:eastAsia="Times New Roman" w:hAnsi="Century Gothic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, Styled Components, Sass, </w:t>
                      </w:r>
                      <w:proofErr w:type="spellStart"/>
                      <w:r w:rsidRPr="00C24131">
                        <w:rPr>
                          <w:rFonts w:ascii="Century Gothic" w:eastAsia="Times New Roman" w:hAnsi="Century Gothic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TailwindCSS</w:t>
                      </w:r>
                      <w:proofErr w:type="spellEnd"/>
                      <w:r w:rsidR="00386D0D">
                        <w:rPr>
                          <w:rFonts w:ascii="Century Gothic" w:eastAsia="Times New Roman" w:hAnsi="Century Gothic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, </w:t>
                      </w:r>
                      <w:proofErr w:type="spellStart"/>
                      <w:r w:rsidR="00386D0D">
                        <w:rPr>
                          <w:rFonts w:ascii="Century Gothic" w:eastAsia="Times New Roman" w:hAnsi="Century Gothic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NextJS</w:t>
                      </w:r>
                      <w:proofErr w:type="spellEnd"/>
                      <w:r w:rsidR="00386D0D">
                        <w:rPr>
                          <w:rFonts w:ascii="Century Gothic" w:eastAsia="Times New Roman" w:hAnsi="Century Gothic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, </w:t>
                      </w:r>
                      <w:proofErr w:type="spellStart"/>
                      <w:r w:rsidR="00386D0D">
                        <w:rPr>
                          <w:rFonts w:ascii="Century Gothic" w:eastAsia="Times New Roman" w:hAnsi="Century Gothic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AstroJS</w:t>
                      </w:r>
                      <w:proofErr w:type="spellEnd"/>
                      <w:r w:rsidRPr="00C24131">
                        <w:rPr>
                          <w:rFonts w:ascii="Century Gothic" w:eastAsia="Times New Roman" w:hAnsi="Century Gothic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);</w:t>
                      </w:r>
                    </w:p>
                    <w:p w14:paraId="3360C3C7" w14:textId="2016DAA9" w:rsidR="00386D0D" w:rsidRPr="00386D0D" w:rsidRDefault="00701A90" w:rsidP="00C24131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spacing w:after="0" w:line="240" w:lineRule="auto"/>
                        <w:ind w:left="363" w:hanging="363"/>
                        <w:jc w:val="both"/>
                        <w:rPr>
                          <w:rFonts w:ascii="Century Gothic" w:eastAsia="Times New Roman" w:hAnsi="Century Gothic" w:cs="Times New Roman"/>
                          <w:color w:val="000000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Century Gothic" w:eastAsia="Times New Roman" w:hAnsi="Century Gothic" w:cs="Times New Roman"/>
                          <w:b/>
                          <w:bCs/>
                          <w:color w:val="C00000"/>
                          <w:sz w:val="28"/>
                          <w:szCs w:val="28"/>
                        </w:rPr>
                        <w:t>Librairy</w:t>
                      </w:r>
                      <w:proofErr w:type="spellEnd"/>
                      <w:r w:rsidR="00386D0D" w:rsidRPr="00386D0D">
                        <w:rPr>
                          <w:rFonts w:ascii="Century Gothic" w:eastAsia="Times New Roman" w:hAnsi="Century Gothic" w:cs="Times New Roman"/>
                          <w:b/>
                          <w:bCs/>
                          <w:color w:val="C00000"/>
                          <w:sz w:val="28"/>
                          <w:szCs w:val="28"/>
                        </w:rPr>
                        <w:t xml:space="preserve"> </w:t>
                      </w:r>
                      <w:r w:rsidR="00386D0D" w:rsidRPr="00386D0D">
                        <w:rPr>
                          <w:rFonts w:ascii="Century Gothic" w:eastAsia="Times New Roman" w:hAnsi="Century Gothic" w:cs="Times New Roman"/>
                          <w:color w:val="000000"/>
                          <w:sz w:val="28"/>
                          <w:szCs w:val="28"/>
                        </w:rPr>
                        <w:t xml:space="preserve">(SDL, </w:t>
                      </w:r>
                      <w:proofErr w:type="spellStart"/>
                      <w:r w:rsidR="00386D0D" w:rsidRPr="00386D0D">
                        <w:rPr>
                          <w:rFonts w:ascii="Century Gothic" w:eastAsia="Times New Roman" w:hAnsi="Century Gothic" w:cs="Times New Roman"/>
                          <w:color w:val="000000"/>
                          <w:sz w:val="28"/>
                          <w:szCs w:val="28"/>
                        </w:rPr>
                        <w:t>ImGUI</w:t>
                      </w:r>
                      <w:proofErr w:type="spellEnd"/>
                      <w:r w:rsidR="00386D0D" w:rsidRPr="00386D0D">
                        <w:rPr>
                          <w:rFonts w:ascii="Century Gothic" w:eastAsia="Times New Roman" w:hAnsi="Century Gothic" w:cs="Times New Roman"/>
                          <w:color w:val="000000"/>
                          <w:sz w:val="28"/>
                          <w:szCs w:val="28"/>
                        </w:rPr>
                        <w:t>)</w:t>
                      </w:r>
                    </w:p>
                    <w:p w14:paraId="5926FBE2" w14:textId="6B1D61A6" w:rsidR="00C24131" w:rsidRPr="00C24131" w:rsidRDefault="00701A90" w:rsidP="00C24131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spacing w:after="0" w:line="240" w:lineRule="auto"/>
                        <w:ind w:left="363" w:hanging="363"/>
                        <w:jc w:val="both"/>
                        <w:rPr>
                          <w:rFonts w:ascii="Century Gothic" w:eastAsia="Times New Roman" w:hAnsi="Century Gothic" w:cs="Times New Roman"/>
                          <w:color w:val="000000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Century Gothic" w:eastAsia="Times New Roman" w:hAnsi="Century Gothic" w:cs="Times New Roman"/>
                          <w:b/>
                          <w:bCs/>
                          <w:color w:val="C00000"/>
                          <w:sz w:val="28"/>
                          <w:szCs w:val="28"/>
                        </w:rPr>
                        <w:t>Programming</w:t>
                      </w:r>
                      <w:proofErr w:type="spellEnd"/>
                      <w:r>
                        <w:rPr>
                          <w:rFonts w:ascii="Century Gothic" w:eastAsia="Times New Roman" w:hAnsi="Century Gothic" w:cs="Times New Roman"/>
                          <w:b/>
                          <w:bCs/>
                          <w:color w:val="C000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eastAsia="Times New Roman" w:hAnsi="Century Gothic" w:cs="Times New Roman"/>
                          <w:b/>
                          <w:bCs/>
                          <w:color w:val="C00000"/>
                          <w:sz w:val="28"/>
                          <w:szCs w:val="28"/>
                        </w:rPr>
                        <w:t>Languages</w:t>
                      </w:r>
                      <w:proofErr w:type="spellEnd"/>
                      <w:r w:rsidR="00C24131" w:rsidRPr="00C24131">
                        <w:rPr>
                          <w:rFonts w:ascii="Century Gothic" w:eastAsia="Times New Roman" w:hAnsi="Century Gothic" w:cs="Times New Roman"/>
                          <w:color w:val="C00000"/>
                          <w:sz w:val="28"/>
                          <w:szCs w:val="28"/>
                        </w:rPr>
                        <w:t xml:space="preserve"> </w:t>
                      </w:r>
                      <w:r w:rsidR="00C24131" w:rsidRPr="00C24131">
                        <w:rPr>
                          <w:rFonts w:ascii="Century Gothic" w:eastAsia="Times New Roman" w:hAnsi="Century Gothic" w:cs="Times New Roman"/>
                          <w:color w:val="000000"/>
                          <w:sz w:val="28"/>
                          <w:szCs w:val="28"/>
                        </w:rPr>
                        <w:t xml:space="preserve">(C, C++, JavaScript, </w:t>
                      </w:r>
                      <w:proofErr w:type="spellStart"/>
                      <w:r w:rsidR="00C24131" w:rsidRPr="00C24131">
                        <w:rPr>
                          <w:rFonts w:ascii="Century Gothic" w:eastAsia="Times New Roman" w:hAnsi="Century Gothic" w:cs="Times New Roman"/>
                          <w:color w:val="000000"/>
                          <w:sz w:val="28"/>
                          <w:szCs w:val="28"/>
                        </w:rPr>
                        <w:t>Typescript</w:t>
                      </w:r>
                      <w:proofErr w:type="spellEnd"/>
                      <w:r w:rsidR="00C24131" w:rsidRPr="00C24131">
                        <w:rPr>
                          <w:rFonts w:ascii="Century Gothic" w:eastAsia="Times New Roman" w:hAnsi="Century Gothic" w:cs="Times New Roman"/>
                          <w:color w:val="000000"/>
                          <w:sz w:val="28"/>
                          <w:szCs w:val="28"/>
                        </w:rPr>
                        <w:t>, Python)</w:t>
                      </w:r>
                    </w:p>
                    <w:p w14:paraId="1DEE1138" w14:textId="396BD51F" w:rsidR="00C24131" w:rsidRPr="00701A90" w:rsidRDefault="00701A90" w:rsidP="00C24131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spacing w:after="0" w:line="240" w:lineRule="auto"/>
                        <w:ind w:left="363" w:hanging="363"/>
                        <w:jc w:val="both"/>
                        <w:rPr>
                          <w:rFonts w:ascii="Century Gothic" w:eastAsia="Times New Roman" w:hAnsi="Century Gothic" w:cs="Times New Roman"/>
                          <w:color w:val="000000"/>
                          <w:sz w:val="28"/>
                          <w:szCs w:val="28"/>
                          <w:lang w:val="en-US"/>
                        </w:rPr>
                      </w:pPr>
                      <w:r w:rsidRPr="00701A90">
                        <w:rPr>
                          <w:rFonts w:ascii="Century Gothic" w:eastAsia="Times New Roman" w:hAnsi="Century Gothic" w:cs="Times New Roman"/>
                          <w:b/>
                          <w:bCs/>
                          <w:color w:val="C00000"/>
                          <w:sz w:val="28"/>
                          <w:szCs w:val="28"/>
                          <w:lang w:val="en-US"/>
                        </w:rPr>
                        <w:t>Software and tools</w:t>
                      </w:r>
                      <w:r w:rsidR="00C24131" w:rsidRPr="00701A90">
                        <w:rPr>
                          <w:rFonts w:ascii="Century Gothic" w:eastAsia="Times New Roman" w:hAnsi="Century Gothic" w:cs="Times New Roman"/>
                          <w:color w:val="C00000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C24131" w:rsidRPr="00701A90">
                        <w:rPr>
                          <w:rFonts w:ascii="Century Gothic" w:eastAsia="Times New Roman" w:hAnsi="Century Gothic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(</w:t>
                      </w:r>
                      <w:proofErr w:type="spellStart"/>
                      <w:r w:rsidR="00C24131" w:rsidRPr="00701A90">
                        <w:rPr>
                          <w:rFonts w:ascii="Century Gothic" w:eastAsia="Times New Roman" w:hAnsi="Century Gothic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Git</w:t>
                      </w:r>
                      <w:proofErr w:type="spellEnd"/>
                      <w:r w:rsidR="00C24131" w:rsidRPr="00701A90">
                        <w:rPr>
                          <w:rFonts w:ascii="Century Gothic" w:eastAsia="Times New Roman" w:hAnsi="Century Gothic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, VSCODE, </w:t>
                      </w:r>
                      <w:proofErr w:type="spellStart"/>
                      <w:r w:rsidR="00C24131" w:rsidRPr="00701A90">
                        <w:rPr>
                          <w:rFonts w:ascii="Century Gothic" w:eastAsia="Times New Roman" w:hAnsi="Century Gothic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CMake</w:t>
                      </w:r>
                      <w:proofErr w:type="spellEnd"/>
                      <w:r w:rsidR="00C24131" w:rsidRPr="00701A90">
                        <w:rPr>
                          <w:rFonts w:ascii="Century Gothic" w:eastAsia="Times New Roman" w:hAnsi="Century Gothic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, …)</w:t>
                      </w:r>
                    </w:p>
                    <w:p w14:paraId="2145D5AB" w14:textId="29DAEFC2" w:rsidR="00806D96" w:rsidRPr="00C24131" w:rsidRDefault="00701A90" w:rsidP="00C24131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spacing w:after="0" w:line="240" w:lineRule="auto"/>
                        <w:ind w:left="363" w:hanging="363"/>
                        <w:jc w:val="both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Century Gothic" w:eastAsia="Times New Roman" w:hAnsi="Century Gothic" w:cs="Times New Roman"/>
                          <w:b/>
                          <w:bCs/>
                          <w:color w:val="C00000"/>
                          <w:sz w:val="28"/>
                          <w:szCs w:val="28"/>
                        </w:rPr>
                        <w:t>Deployement</w:t>
                      </w:r>
                      <w:proofErr w:type="spellEnd"/>
                      <w:r w:rsidR="00C24131" w:rsidRPr="00C24131">
                        <w:rPr>
                          <w:rFonts w:ascii="Century Gothic" w:eastAsia="Times New Roman" w:hAnsi="Century Gothic" w:cs="Times New Roman"/>
                          <w:color w:val="000000"/>
                          <w:sz w:val="28"/>
                          <w:szCs w:val="28"/>
                        </w:rPr>
                        <w:t xml:space="preserve"> (</w:t>
                      </w:r>
                      <w:proofErr w:type="spellStart"/>
                      <w:r w:rsidR="00C24131" w:rsidRPr="00C24131">
                        <w:rPr>
                          <w:rFonts w:ascii="Century Gothic" w:eastAsia="Times New Roman" w:hAnsi="Century Gothic" w:cs="Times New Roman"/>
                          <w:color w:val="000000"/>
                          <w:sz w:val="28"/>
                          <w:szCs w:val="28"/>
                        </w:rPr>
                        <w:t>Netlify</w:t>
                      </w:r>
                      <w:proofErr w:type="spellEnd"/>
                      <w:r w:rsidR="00C24131" w:rsidRPr="00C24131">
                        <w:rPr>
                          <w:rFonts w:ascii="Century Gothic" w:eastAsia="Times New Roman" w:hAnsi="Century Gothic" w:cs="Times New Roman"/>
                          <w:color w:val="000000"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 w:rsidR="00C24131" w:rsidRPr="00C24131">
                        <w:rPr>
                          <w:rFonts w:ascii="Century Gothic" w:eastAsia="Times New Roman" w:hAnsi="Century Gothic" w:cs="Times New Roman"/>
                          <w:color w:val="000000"/>
                          <w:sz w:val="28"/>
                          <w:szCs w:val="28"/>
                        </w:rPr>
                        <w:t>Vercel</w:t>
                      </w:r>
                      <w:proofErr w:type="spellEnd"/>
                      <w:r w:rsidR="00C24131" w:rsidRPr="00C24131">
                        <w:rPr>
                          <w:rFonts w:ascii="Century Gothic" w:eastAsia="Times New Roman" w:hAnsi="Century Gothic" w:cs="Times New Roman"/>
                          <w:color w:val="000000"/>
                          <w:sz w:val="28"/>
                          <w:szCs w:val="28"/>
                        </w:rPr>
                        <w:t>,</w:t>
                      </w:r>
                      <w:r w:rsidR="00DD31EB">
                        <w:rPr>
                          <w:rFonts w:ascii="Century Gothic" w:eastAsia="Times New Roman" w:hAnsi="Century Gothic" w:cs="Times New Roman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C24131" w:rsidRPr="00C24131">
                        <w:rPr>
                          <w:rFonts w:ascii="Century Gothic" w:eastAsia="Times New Roman" w:hAnsi="Century Gothic" w:cs="Times New Roman"/>
                          <w:color w:val="000000"/>
                          <w:sz w:val="28"/>
                          <w:szCs w:val="28"/>
                        </w:rPr>
                        <w:t>WebHostApp</w:t>
                      </w:r>
                      <w:proofErr w:type="spellEnd"/>
                      <w:r w:rsidR="00C24131" w:rsidRPr="00C24131">
                        <w:rPr>
                          <w:rFonts w:ascii="Century Gothic" w:eastAsia="Times New Roman" w:hAnsi="Century Gothic" w:cs="Times New Roman"/>
                          <w:color w:val="000000"/>
                          <w:sz w:val="28"/>
                          <w:szCs w:val="28"/>
                        </w:rPr>
                        <w:t>)</w:t>
                      </w:r>
                    </w:p>
                  </w:tc>
                </w:tr>
              </w:tbl>
              <w:p w14:paraId="5AB7D387" w14:textId="77777777" w:rsidR="00806D96" w:rsidRDefault="00806D96" w:rsidP="00BF2E7A">
                <w:pPr>
                  <w:rPr>
                    <w:kern w:val="28"/>
                  </w:rPr>
                </w:pPr>
              </w:p>
            </w:tc>
          </w:tr>
        </w:tbl>
        <w:p w14:paraId="2F7FA785" w14:textId="4C2BF363" w:rsidR="00535410" w:rsidRDefault="00535410" w:rsidP="00535410">
          <w:pPr>
            <w:rPr>
              <w:kern w:val="28"/>
            </w:rPr>
          </w:pPr>
        </w:p>
        <w:tbl>
          <w:tblPr>
            <w:tblStyle w:val="Grilledutableau1"/>
            <w:tblW w:w="0" w:type="auto"/>
            <w:tblLook w:val="04A0" w:firstRow="1" w:lastRow="0" w:firstColumn="1" w:lastColumn="0" w:noHBand="0" w:noVBand="1"/>
          </w:tblPr>
          <w:tblGrid>
            <w:gridCol w:w="9807"/>
          </w:tblGrid>
          <w:tr w:rsidR="00880F5F" w14:paraId="36166FE6" w14:textId="77777777" w:rsidTr="00880F5F">
            <w:tc>
              <w:tcPr>
                <w:tcW w:w="9406" w:type="dxa"/>
                <w:tcBorders>
                  <w:top w:val="nil"/>
                  <w:left w:val="nil"/>
                  <w:bottom w:val="single" w:sz="18" w:space="0" w:color="auto"/>
                  <w:right w:val="nil"/>
                </w:tcBorders>
              </w:tcPr>
              <w:p w14:paraId="751808CC" w14:textId="6E39A5EC" w:rsidR="00880F5F" w:rsidRPr="00C24131" w:rsidRDefault="00701A90" w:rsidP="00886D9B">
                <w:pPr>
                  <w:spacing w:line="240" w:lineRule="auto"/>
                </w:pPr>
                <w:proofErr w:type="spellStart"/>
                <w:r>
                  <w:rPr>
                    <w:rStyle w:val="fontstyle01"/>
                    <w:color w:val="C00000"/>
                  </w:rPr>
                  <w:t>Professionnal</w:t>
                </w:r>
                <w:proofErr w:type="spellEnd"/>
                <w:r>
                  <w:rPr>
                    <w:rStyle w:val="fontstyle01"/>
                    <w:color w:val="C00000"/>
                  </w:rPr>
                  <w:t xml:space="preserve"> </w:t>
                </w:r>
                <w:proofErr w:type="spellStart"/>
                <w:r>
                  <w:rPr>
                    <w:rStyle w:val="fontstyle01"/>
                    <w:color w:val="C00000"/>
                  </w:rPr>
                  <w:t>skills</w:t>
                </w:r>
                <w:proofErr w:type="spellEnd"/>
              </w:p>
            </w:tc>
          </w:tr>
          <w:tr w:rsidR="00880F5F" w:rsidRPr="00180252" w14:paraId="44CF87A8" w14:textId="77777777" w:rsidTr="00880F5F">
            <w:tc>
              <w:tcPr>
                <w:tcW w:w="9406" w:type="dxa"/>
                <w:tcBorders>
                  <w:top w:val="single" w:sz="18" w:space="0" w:color="auto"/>
                  <w:left w:val="nil"/>
                  <w:bottom w:val="nil"/>
                  <w:right w:val="nil"/>
                </w:tcBorders>
              </w:tcPr>
              <w:tbl>
                <w:tblPr>
                  <w:tblW w:w="9821" w:type="dxa"/>
                  <w:tbl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  <w:insideH w:val="single" w:sz="6" w:space="0" w:color="auto"/>
                    <w:insideV w:val="single" w:sz="6" w:space="0" w:color="auto"/>
                  </w:tblBorders>
                  <w:tblLook w:val="04A0" w:firstRow="1" w:lastRow="0" w:firstColumn="1" w:lastColumn="0" w:noHBand="0" w:noVBand="1"/>
                </w:tblPr>
                <w:tblGrid>
                  <w:gridCol w:w="9821"/>
                </w:tblGrid>
                <w:tr w:rsidR="00880F5F" w:rsidRPr="00180252" w14:paraId="14D79D13" w14:textId="77777777" w:rsidTr="00886D9B">
                  <w:tc>
                    <w:tcPr>
                      <w:tcW w:w="9821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  <w:vAlign w:val="center"/>
                      <w:hideMark/>
                    </w:tcPr>
                    <w:p w14:paraId="39AC92FB" w14:textId="550A9A7B" w:rsidR="00880F5F" w:rsidRPr="00701A90" w:rsidRDefault="00880F5F" w:rsidP="00CF3546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after="0" w:line="276" w:lineRule="auto"/>
                        <w:ind w:left="363" w:hanging="363"/>
                        <w:jc w:val="both"/>
                        <w:rPr>
                          <w:rFonts w:ascii="Century Gothic" w:eastAsia="Times New Roman" w:hAnsi="Century Gothic" w:cs="Times New Roman"/>
                          <w:color w:val="000000"/>
                          <w:sz w:val="28"/>
                          <w:szCs w:val="28"/>
                          <w:lang w:val="en-US"/>
                        </w:rPr>
                      </w:pPr>
                      <w:r w:rsidRPr="00701A90">
                        <w:rPr>
                          <w:rFonts w:ascii="Century Gothic" w:eastAsia="Times New Roman" w:hAnsi="Century Gothic" w:cs="Times New Roman"/>
                          <w:b/>
                          <w:bCs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2024 </w:t>
                      </w:r>
                      <w:r w:rsidRPr="00701A90">
                        <w:rPr>
                          <w:rFonts w:ascii="Century Gothic" w:eastAsia="Times New Roman" w:hAnsi="Century Gothic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–:</w:t>
                      </w:r>
                      <w:r w:rsidR="00701A90" w:rsidRPr="00701A90">
                        <w:rPr>
                          <w:rFonts w:ascii="Century Gothic" w:eastAsia="Times New Roman" w:hAnsi="Century Gothic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701A90">
                        <w:rPr>
                          <w:rFonts w:ascii="Century Gothic" w:eastAsia="Times New Roman" w:hAnsi="Century Gothic" w:cs="Times New Roman"/>
                          <w:b/>
                          <w:bCs/>
                          <w:color w:val="000000"/>
                          <w:sz w:val="28"/>
                          <w:szCs w:val="28"/>
                          <w:lang w:val="en-US"/>
                        </w:rPr>
                        <w:t>Sygalin</w:t>
                      </w:r>
                      <w:proofErr w:type="spellEnd"/>
                      <w:r w:rsidRPr="00701A90">
                        <w:rPr>
                          <w:rFonts w:ascii="Century Gothic" w:eastAsia="Times New Roman" w:hAnsi="Century Gothic" w:cs="Times New Roman"/>
                          <w:b/>
                          <w:bCs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701A90">
                        <w:rPr>
                          <w:rFonts w:ascii="Century Gothic" w:eastAsia="Times New Roman" w:hAnsi="Century Gothic" w:cs="Times New Roman"/>
                          <w:b/>
                          <w:bCs/>
                          <w:color w:val="000000"/>
                          <w:sz w:val="28"/>
                          <w:szCs w:val="28"/>
                          <w:lang w:val="en-US"/>
                        </w:rPr>
                        <w:t>Sas</w:t>
                      </w:r>
                      <w:proofErr w:type="spellEnd"/>
                      <w:r w:rsidRPr="00701A90">
                        <w:rPr>
                          <w:rFonts w:ascii="Century Gothic" w:eastAsia="Times New Roman" w:hAnsi="Century Gothic" w:cs="Times New Roman"/>
                          <w:b/>
                          <w:bCs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 CANAL +</w:t>
                      </w:r>
                      <w:r w:rsidR="00386D0D" w:rsidRPr="00701A90">
                        <w:rPr>
                          <w:rFonts w:ascii="Century Gothic" w:eastAsia="Times New Roman" w:hAnsi="Century Gothic" w:cs="Times New Roman"/>
                          <w:b/>
                          <w:bCs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="00701A90" w:rsidRPr="00701A90">
                        <w:rPr>
                          <w:rFonts w:ascii="Century Gothic" w:eastAsia="Times New Roman" w:hAnsi="Century Gothic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intership</w:t>
                      </w:r>
                      <w:proofErr w:type="spellEnd"/>
                      <w:r w:rsidR="00701A90" w:rsidRPr="00701A90">
                        <w:rPr>
                          <w:rFonts w:ascii="Century Gothic" w:eastAsia="Times New Roman" w:hAnsi="Century Gothic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  as </w:t>
                      </w:r>
                      <w:r w:rsidR="00386D0D" w:rsidRPr="00701A90">
                        <w:rPr>
                          <w:rFonts w:ascii="Century Gothic" w:eastAsia="Times New Roman" w:hAnsi="Century Gothic" w:cs="Times New Roman"/>
                          <w:b/>
                          <w:bCs/>
                          <w:color w:val="000000"/>
                          <w:sz w:val="28"/>
                          <w:szCs w:val="28"/>
                          <w:lang w:val="en-US"/>
                        </w:rPr>
                        <w:t>frontend</w:t>
                      </w:r>
                      <w:r w:rsidR="00701A90">
                        <w:rPr>
                          <w:rFonts w:ascii="Century Gothic" w:eastAsia="Times New Roman" w:hAnsi="Century Gothic" w:cs="Times New Roman"/>
                          <w:b/>
                          <w:bCs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 developer</w:t>
                      </w:r>
                    </w:p>
                    <w:p w14:paraId="2C8F69B9" w14:textId="0EAB6C14" w:rsidR="00880F5F" w:rsidRPr="00701A90" w:rsidRDefault="00880F5F" w:rsidP="00701A90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after="0" w:line="240" w:lineRule="auto"/>
                        <w:ind w:left="351" w:hanging="351"/>
                        <w:jc w:val="both"/>
                        <w:rPr>
                          <w:rFonts w:ascii="Century Gothic" w:eastAsia="Times New Roman" w:hAnsi="Century Gothic" w:cs="Times New Roman"/>
                          <w:color w:val="000000"/>
                          <w:sz w:val="28"/>
                          <w:szCs w:val="28"/>
                          <w:lang w:val="en-US"/>
                        </w:rPr>
                      </w:pPr>
                      <w:r w:rsidRPr="00701A90">
                        <w:rPr>
                          <w:rFonts w:ascii="Century Gothic" w:eastAsia="Times New Roman" w:hAnsi="Century Gothic" w:cs="Times New Roman"/>
                          <w:b/>
                          <w:bCs/>
                          <w:color w:val="000000"/>
                          <w:sz w:val="28"/>
                          <w:szCs w:val="28"/>
                          <w:lang w:val="en-US"/>
                        </w:rPr>
                        <w:t>2019</w:t>
                      </w:r>
                      <w:r w:rsidRPr="00701A90">
                        <w:rPr>
                          <w:rFonts w:ascii="Century Gothic" w:eastAsia="Times New Roman" w:hAnsi="Century Gothic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 : </w:t>
                      </w:r>
                      <w:r w:rsidR="00701A90" w:rsidRPr="00701A90">
                        <w:rPr>
                          <w:rFonts w:ascii="Century Gothic" w:eastAsia="Times New Roman" w:hAnsi="Century Gothic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Holder of a certificate of completion of training in introduction to Maintenance and surveillance cameras</w:t>
                      </w:r>
                    </w:p>
                  </w:tc>
                </w:tr>
                <w:tr w:rsidR="00880F5F" w:rsidRPr="00180252" w14:paraId="700401A8" w14:textId="77777777" w:rsidTr="00886D9B">
                  <w:tc>
                    <w:tcPr>
                      <w:tcW w:w="9821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  <w:vAlign w:val="center"/>
                    </w:tcPr>
                    <w:p w14:paraId="2EB1A497" w14:textId="77777777" w:rsidR="00880F5F" w:rsidRPr="00701A90" w:rsidRDefault="00880F5F" w:rsidP="00886D9B">
                      <w:pPr>
                        <w:spacing w:after="0" w:line="240" w:lineRule="auto"/>
                        <w:jc w:val="both"/>
                        <w:rPr>
                          <w:rFonts w:ascii="Century Gothic" w:eastAsia="Times New Roman" w:hAnsi="Century Gothic" w:cs="Times New Roman"/>
                          <w:color w:val="000000"/>
                          <w:sz w:val="28"/>
                          <w:szCs w:val="28"/>
                          <w:lang w:val="en-US"/>
                        </w:rPr>
                      </w:pPr>
                    </w:p>
                  </w:tc>
                </w:tr>
              </w:tbl>
              <w:p w14:paraId="64C06AD6" w14:textId="77777777" w:rsidR="00880F5F" w:rsidRPr="00701A90" w:rsidRDefault="00880F5F" w:rsidP="00886D9B">
                <w:pPr>
                  <w:rPr>
                    <w:kern w:val="28"/>
                    <w:lang w:val="en-US"/>
                  </w:rPr>
                </w:pPr>
              </w:p>
            </w:tc>
          </w:tr>
        </w:tbl>
        <w:tbl>
          <w:tblPr>
            <w:tblStyle w:val="Grilledutableau"/>
            <w:tblW w:w="0" w:type="auto"/>
            <w:tblLook w:val="04A0" w:firstRow="1" w:lastRow="0" w:firstColumn="1" w:lastColumn="0" w:noHBand="0" w:noVBand="1"/>
          </w:tblPr>
          <w:tblGrid>
            <w:gridCol w:w="9797"/>
          </w:tblGrid>
          <w:tr w:rsidR="00806D96" w14:paraId="2449349A" w14:textId="77777777" w:rsidTr="00463F85">
            <w:trPr>
              <w:trHeight w:val="343"/>
            </w:trPr>
            <w:tc>
              <w:tcPr>
                <w:tcW w:w="9797" w:type="dxa"/>
                <w:tcBorders>
                  <w:top w:val="nil"/>
                  <w:left w:val="nil"/>
                  <w:bottom w:val="single" w:sz="18" w:space="0" w:color="auto"/>
                  <w:right w:val="nil"/>
                </w:tcBorders>
              </w:tcPr>
              <w:p w14:paraId="26479C70" w14:textId="4432DBB1" w:rsidR="00806D96" w:rsidRPr="00C24131" w:rsidRDefault="00C24131" w:rsidP="00463F85">
                <w:pPr>
                  <w:spacing w:line="240" w:lineRule="auto"/>
                </w:pPr>
                <w:proofErr w:type="spellStart"/>
                <w:r w:rsidRPr="00C24131">
                  <w:rPr>
                    <w:rStyle w:val="fontstyle01"/>
                    <w:color w:val="C00000"/>
                  </w:rPr>
                  <w:t>C</w:t>
                </w:r>
                <w:r w:rsidR="00880F5F">
                  <w:rPr>
                    <w:rStyle w:val="fontstyle01"/>
                    <w:color w:val="C00000"/>
                  </w:rPr>
                  <w:t>e</w:t>
                </w:r>
                <w:r w:rsidR="00463F85">
                  <w:rPr>
                    <w:rStyle w:val="fontstyle01"/>
                    <w:color w:val="C00000"/>
                  </w:rPr>
                  <w:t>rtificaction</w:t>
                </w:r>
                <w:proofErr w:type="spellEnd"/>
              </w:p>
            </w:tc>
          </w:tr>
          <w:tr w:rsidR="00806D96" w:rsidRPr="00135144" w14:paraId="52C77947" w14:textId="77777777" w:rsidTr="00463F85">
            <w:trPr>
              <w:trHeight w:val="344"/>
            </w:trPr>
            <w:tc>
              <w:tcPr>
                <w:tcW w:w="9797" w:type="dxa"/>
                <w:tcBorders>
                  <w:top w:val="single" w:sz="18" w:space="0" w:color="auto"/>
                  <w:left w:val="nil"/>
                  <w:bottom w:val="nil"/>
                  <w:right w:val="nil"/>
                </w:tcBorders>
              </w:tcPr>
              <w:tbl>
                <w:tblPr>
                  <w:tblW w:w="9459" w:type="dxa"/>
                  <w:tbl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  <w:insideH w:val="single" w:sz="6" w:space="0" w:color="auto"/>
                    <w:insideV w:val="single" w:sz="6" w:space="0" w:color="auto"/>
                  </w:tblBorders>
                  <w:tblLook w:val="04A0" w:firstRow="1" w:lastRow="0" w:firstColumn="1" w:lastColumn="0" w:noHBand="0" w:noVBand="1"/>
                </w:tblPr>
                <w:tblGrid>
                  <w:gridCol w:w="9459"/>
                </w:tblGrid>
                <w:tr w:rsidR="00806D96" w:rsidRPr="00135144" w14:paraId="20EAC1B4" w14:textId="77777777" w:rsidTr="00463F85">
                  <w:trPr>
                    <w:trHeight w:val="326"/>
                  </w:trPr>
                  <w:tc>
                    <w:tcPr>
                      <w:tcW w:w="9459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  <w:vAlign w:val="center"/>
                      <w:hideMark/>
                    </w:tcPr>
                    <w:p w14:paraId="19994A4E" w14:textId="48EA1E90" w:rsidR="00463F85" w:rsidRPr="00463F85" w:rsidRDefault="00463F85" w:rsidP="00463F85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spacing w:before="60" w:after="0" w:line="240" w:lineRule="auto"/>
                        <w:ind w:left="352" w:hanging="352"/>
                        <w:rPr>
                          <w:rFonts w:ascii="Century Gothic" w:eastAsia="Times New Roman" w:hAnsi="Century Gothic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Century Gothic" w:eastAsia="Times New Roman" w:hAnsi="Century Gothic" w:cs="Times New Roman"/>
                          <w:b/>
                          <w:sz w:val="28"/>
                          <w:szCs w:val="28"/>
                        </w:rPr>
                        <w:t>C++ (</w:t>
                      </w:r>
                      <w:proofErr w:type="spellStart"/>
                      <w:r w:rsidRPr="00463F85">
                        <w:rPr>
                          <w:rFonts w:ascii="Century Gothic" w:eastAsia="Times New Roman" w:hAnsi="Century Gothic" w:cs="Times New Roman"/>
                          <w:sz w:val="28"/>
                          <w:szCs w:val="28"/>
                        </w:rPr>
                        <w:t>Sololearn</w:t>
                      </w:r>
                      <w:proofErr w:type="spellEnd"/>
                      <w:r>
                        <w:rPr>
                          <w:rFonts w:ascii="Century Gothic" w:eastAsia="Times New Roman" w:hAnsi="Century Gothic" w:cs="Times New Roman"/>
                          <w:b/>
                          <w:sz w:val="28"/>
                          <w:szCs w:val="28"/>
                        </w:rPr>
                        <w:t xml:space="preserve">) : </w:t>
                      </w:r>
                      <w:hyperlink r:id="rId12" w:history="1">
                        <w:proofErr w:type="spellStart"/>
                        <w:r w:rsidRPr="00463F85">
                          <w:rPr>
                            <w:rStyle w:val="Lienhypertexte"/>
                            <w:rFonts w:ascii="Century Gothic" w:eastAsia="Times New Roman" w:hAnsi="Century Gothic" w:cs="Times New Roman"/>
                            <w:b/>
                            <w:color w:val="D1282E" w:themeColor="text2"/>
                            <w:sz w:val="28"/>
                            <w:szCs w:val="28"/>
                          </w:rPr>
                          <w:t>reference</w:t>
                        </w:r>
                        <w:proofErr w:type="spellEnd"/>
                      </w:hyperlink>
                    </w:p>
                    <w:p w14:paraId="309D4EFC" w14:textId="41BF4DD0" w:rsidR="00135144" w:rsidRPr="00135144" w:rsidRDefault="00135144" w:rsidP="00135144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spacing w:before="60" w:after="0" w:line="240" w:lineRule="auto"/>
                        <w:ind w:left="352" w:hanging="352"/>
                        <w:rPr>
                          <w:rFonts w:ascii="Century Gothic" w:eastAsia="Times New Roman" w:hAnsi="Century Gothic" w:cs="Times New Roman"/>
                          <w:sz w:val="28"/>
                          <w:szCs w:val="28"/>
                          <w:lang w:val="en-US"/>
                        </w:rPr>
                      </w:pPr>
                      <w:r w:rsidRPr="00135144">
                        <w:rPr>
                          <w:rFonts w:ascii="Century Gothic" w:eastAsia="Times New Roman" w:hAnsi="Century Gothic" w:cs="Times New Roman"/>
                          <w:b/>
                          <w:sz w:val="28"/>
                          <w:szCs w:val="28"/>
                          <w:lang w:val="en-US"/>
                        </w:rPr>
                        <w:t>Building Blog using M</w:t>
                      </w:r>
                      <w:r>
                        <w:rPr>
                          <w:rFonts w:ascii="Century Gothic" w:eastAsia="Times New Roman" w:hAnsi="Century Gothic" w:cs="Times New Roman"/>
                          <w:b/>
                          <w:sz w:val="28"/>
                          <w:szCs w:val="28"/>
                          <w:lang w:val="en-US"/>
                        </w:rPr>
                        <w:t>ERN stack</w:t>
                      </w:r>
                      <w:r w:rsidRPr="00135144">
                        <w:rPr>
                          <w:rFonts w:ascii="Century Gothic" w:eastAsia="Times New Roman" w:hAnsi="Century Gothic" w:cs="Times New Roman"/>
                          <w:b/>
                          <w:sz w:val="28"/>
                          <w:szCs w:val="28"/>
                          <w:lang w:val="en-US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entury Gothic" w:eastAsia="Times New Roman" w:hAnsi="Century Gothic" w:cs="Times New Roman"/>
                          <w:sz w:val="28"/>
                          <w:szCs w:val="28"/>
                          <w:lang w:val="en-US"/>
                        </w:rPr>
                        <w:t>Udemy</w:t>
                      </w:r>
                      <w:proofErr w:type="spellEnd"/>
                      <w:r w:rsidRPr="00135144">
                        <w:rPr>
                          <w:rFonts w:ascii="Century Gothic" w:eastAsia="Times New Roman" w:hAnsi="Century Gothic" w:cs="Times New Roman"/>
                          <w:b/>
                          <w:sz w:val="28"/>
                          <w:szCs w:val="28"/>
                          <w:lang w:val="en-US"/>
                        </w:rPr>
                        <w:t xml:space="preserve">) : </w:t>
                      </w:r>
                      <w:hyperlink r:id="rId13" w:history="1">
                        <w:r w:rsidRPr="00135144">
                          <w:rPr>
                            <w:rStyle w:val="Lienhypertexte"/>
                            <w:rFonts w:ascii="Century Gothic" w:eastAsia="Times New Roman" w:hAnsi="Century Gothic" w:cs="Times New Roman"/>
                            <w:b/>
                            <w:color w:val="D1282E" w:themeColor="text2"/>
                            <w:sz w:val="28"/>
                            <w:szCs w:val="28"/>
                            <w:lang w:val="en-US"/>
                          </w:rPr>
                          <w:t>reference</w:t>
                        </w:r>
                      </w:hyperlink>
                    </w:p>
                    <w:p w14:paraId="25488577" w14:textId="77777777" w:rsidR="00135144" w:rsidRDefault="00135144" w:rsidP="00135144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spacing w:after="0" w:line="240" w:lineRule="auto"/>
                        <w:ind w:left="351" w:hanging="351"/>
                        <w:rPr>
                          <w:rFonts w:ascii="Century Gothic" w:eastAsia="Times New Roman" w:hAnsi="Century Gothic" w:cs="Times New Roman"/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135144">
                        <w:rPr>
                          <w:rFonts w:ascii="Century Gothic" w:eastAsia="Times New Roman" w:hAnsi="Century Gothic" w:cs="Times New Roman"/>
                          <w:b/>
                          <w:sz w:val="28"/>
                          <w:szCs w:val="28"/>
                          <w:lang w:val="en-US"/>
                        </w:rPr>
                        <w:t xml:space="preserve">Latex </w:t>
                      </w:r>
                      <w:r>
                        <w:rPr>
                          <w:rFonts w:ascii="Century Gothic" w:eastAsia="Times New Roman" w:hAnsi="Century Gothic" w:cs="Times New Roman"/>
                          <w:b/>
                          <w:sz w:val="28"/>
                          <w:szCs w:val="28"/>
                          <w:lang w:val="en-US"/>
                        </w:rPr>
                        <w:t>(</w:t>
                      </w:r>
                      <w:r>
                        <w:rPr>
                          <w:rFonts w:ascii="Century Gothic" w:eastAsia="Times New Roman" w:hAnsi="Century Gothic" w:cs="Times New Roman"/>
                          <w:sz w:val="28"/>
                          <w:szCs w:val="28"/>
                          <w:lang w:val="en-US"/>
                        </w:rPr>
                        <w:t>AUF</w:t>
                      </w:r>
                      <w:r w:rsidRPr="00135144">
                        <w:rPr>
                          <w:rFonts w:ascii="Century Gothic" w:eastAsia="Times New Roman" w:hAnsi="Century Gothic" w:cs="Times New Roman"/>
                          <w:b/>
                          <w:sz w:val="28"/>
                          <w:szCs w:val="28"/>
                          <w:lang w:val="en-US"/>
                        </w:rPr>
                        <w:t>)</w:t>
                      </w:r>
                    </w:p>
                    <w:p w14:paraId="2773CF77" w14:textId="2C0A616E" w:rsidR="00135144" w:rsidRPr="00135144" w:rsidRDefault="00135144" w:rsidP="00135144">
                      <w:pPr>
                        <w:pStyle w:val="Paragraphedeliste"/>
                        <w:spacing w:after="0" w:line="240" w:lineRule="auto"/>
                        <w:ind w:left="351"/>
                        <w:rPr>
                          <w:rFonts w:ascii="Century Gothic" w:eastAsia="Times New Roman" w:hAnsi="Century Gothic" w:cs="Times New Roman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</w:tc>
                </w:tr>
              </w:tbl>
              <w:p w14:paraId="627F9016" w14:textId="77777777" w:rsidR="00806D96" w:rsidRPr="00135144" w:rsidRDefault="00806D96" w:rsidP="00BF2E7A">
                <w:pPr>
                  <w:rPr>
                    <w:kern w:val="28"/>
                    <w:lang w:val="en-US"/>
                  </w:rPr>
                </w:pPr>
              </w:p>
            </w:tc>
          </w:tr>
          <w:tr w:rsidR="00463F85" w14:paraId="025407CC" w14:textId="77777777" w:rsidTr="00946FF7">
            <w:trPr>
              <w:trHeight w:val="343"/>
            </w:trPr>
            <w:tc>
              <w:tcPr>
                <w:tcW w:w="9797" w:type="dxa"/>
                <w:tcBorders>
                  <w:top w:val="nil"/>
                  <w:left w:val="nil"/>
                  <w:bottom w:val="single" w:sz="18" w:space="0" w:color="auto"/>
                  <w:right w:val="nil"/>
                </w:tcBorders>
              </w:tcPr>
              <w:p w14:paraId="4C3AAEE3" w14:textId="29C3EFB6" w:rsidR="00463F85" w:rsidRPr="00C24131" w:rsidRDefault="00701A90" w:rsidP="00946FF7">
                <w:pPr>
                  <w:spacing w:line="240" w:lineRule="auto"/>
                </w:pPr>
                <w:proofErr w:type="spellStart"/>
                <w:r>
                  <w:rPr>
                    <w:rStyle w:val="fontstyle01"/>
                    <w:color w:val="C00000"/>
                  </w:rPr>
                  <w:t>Interest</w:t>
                </w:r>
                <w:proofErr w:type="spellEnd"/>
              </w:p>
            </w:tc>
          </w:tr>
          <w:tr w:rsidR="00463F85" w:rsidRPr="00180252" w14:paraId="0C6D1E00" w14:textId="77777777" w:rsidTr="00946FF7">
            <w:trPr>
              <w:trHeight w:val="344"/>
            </w:trPr>
            <w:tc>
              <w:tcPr>
                <w:tcW w:w="9797" w:type="dxa"/>
                <w:tcBorders>
                  <w:top w:val="single" w:sz="18" w:space="0" w:color="auto"/>
                  <w:left w:val="nil"/>
                  <w:bottom w:val="nil"/>
                  <w:right w:val="nil"/>
                </w:tcBorders>
              </w:tcPr>
              <w:tbl>
                <w:tblPr>
                  <w:tblW w:w="9339" w:type="dxa"/>
                  <w:tbl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  <w:insideH w:val="single" w:sz="6" w:space="0" w:color="auto"/>
                    <w:insideV w:val="single" w:sz="6" w:space="0" w:color="auto"/>
                  </w:tblBorders>
                  <w:tblLook w:val="04A0" w:firstRow="1" w:lastRow="0" w:firstColumn="1" w:lastColumn="0" w:noHBand="0" w:noVBand="1"/>
                </w:tblPr>
                <w:tblGrid>
                  <w:gridCol w:w="9339"/>
                </w:tblGrid>
                <w:tr w:rsidR="00463F85" w:rsidRPr="00180252" w14:paraId="79190060" w14:textId="77777777" w:rsidTr="00946FF7">
                  <w:trPr>
                    <w:trHeight w:val="141"/>
                  </w:trPr>
                  <w:tc>
                    <w:tcPr>
                      <w:tcW w:w="9339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  <w:vAlign w:val="center"/>
                      <w:hideMark/>
                    </w:tcPr>
                    <w:p w14:paraId="6CBBBB9A" w14:textId="208F597F" w:rsidR="00463F85" w:rsidRPr="00701A90" w:rsidRDefault="00701A90" w:rsidP="00946FF7">
                      <w:pPr>
                        <w:spacing w:after="0" w:line="240" w:lineRule="auto"/>
                        <w:rPr>
                          <w:rFonts w:ascii="Century Gothic" w:eastAsia="Times New Roman" w:hAnsi="Century Gothic" w:cs="Times New Roman"/>
                          <w:sz w:val="28"/>
                          <w:szCs w:val="28"/>
                          <w:lang w:val="en-US"/>
                        </w:rPr>
                      </w:pPr>
                      <w:r w:rsidRPr="00701A90">
                        <w:rPr>
                          <w:rFonts w:ascii="Century Gothic" w:eastAsia="Times New Roman" w:hAnsi="Century Gothic" w:cs="Times New Roman"/>
                          <w:sz w:val="28"/>
                          <w:szCs w:val="28"/>
                          <w:lang w:val="en-US"/>
                        </w:rPr>
                        <w:t xml:space="preserve">Programming, science </w:t>
                      </w:r>
                      <w:proofErr w:type="spellStart"/>
                      <w:r w:rsidRPr="00701A90">
                        <w:rPr>
                          <w:rFonts w:ascii="Century Gothic" w:eastAsia="Times New Roman" w:hAnsi="Century Gothic" w:cs="Times New Roman"/>
                          <w:sz w:val="28"/>
                          <w:szCs w:val="28"/>
                          <w:lang w:val="en-US"/>
                        </w:rPr>
                        <w:t>Tv</w:t>
                      </w:r>
                      <w:proofErr w:type="spellEnd"/>
                      <w:r w:rsidRPr="00701A90">
                        <w:rPr>
                          <w:rFonts w:ascii="Century Gothic" w:eastAsia="Times New Roman" w:hAnsi="Century Gothic" w:cs="Times New Roman"/>
                          <w:sz w:val="28"/>
                          <w:szCs w:val="28"/>
                          <w:lang w:val="en-US"/>
                        </w:rPr>
                        <w:t xml:space="preserve"> animals, Anime, Video Games, Comics</w:t>
                      </w:r>
                    </w:p>
                  </w:tc>
                </w:tr>
              </w:tbl>
              <w:p w14:paraId="4F305657" w14:textId="77777777" w:rsidR="00463F85" w:rsidRPr="00701A90" w:rsidRDefault="00463F85" w:rsidP="00946FF7">
                <w:pPr>
                  <w:rPr>
                    <w:kern w:val="28"/>
                    <w:lang w:val="en-US"/>
                  </w:rPr>
                </w:pPr>
              </w:p>
            </w:tc>
          </w:tr>
        </w:tbl>
        <w:p w14:paraId="6BB55340" w14:textId="47C6866E" w:rsidR="00806D96" w:rsidRPr="00701A90" w:rsidRDefault="00806D96" w:rsidP="00535410">
          <w:pPr>
            <w:rPr>
              <w:kern w:val="28"/>
              <w:lang w:val="en-US"/>
            </w:rPr>
          </w:pPr>
        </w:p>
        <w:tbl>
          <w:tblPr>
            <w:tblStyle w:val="Grilledutableau"/>
            <w:tblW w:w="0" w:type="auto"/>
            <w:tblLook w:val="04A0" w:firstRow="1" w:lastRow="0" w:firstColumn="1" w:lastColumn="0" w:noHBand="0" w:noVBand="1"/>
          </w:tblPr>
          <w:tblGrid>
            <w:gridCol w:w="9807"/>
          </w:tblGrid>
          <w:tr w:rsidR="00806D96" w14:paraId="2146ECDF" w14:textId="77777777" w:rsidTr="00BF2E7A">
            <w:tc>
              <w:tcPr>
                <w:tcW w:w="9797" w:type="dxa"/>
                <w:tcBorders>
                  <w:top w:val="nil"/>
                  <w:left w:val="nil"/>
                  <w:bottom w:val="single" w:sz="18" w:space="0" w:color="auto"/>
                  <w:right w:val="nil"/>
                </w:tcBorders>
              </w:tcPr>
              <w:p w14:paraId="70FFD2CD" w14:textId="3B74B1E2" w:rsidR="00806D96" w:rsidRPr="00310B49" w:rsidRDefault="00310B49" w:rsidP="00310B49">
                <w:pPr>
                  <w:spacing w:line="240" w:lineRule="auto"/>
                </w:pPr>
                <w:r w:rsidRPr="00310B49">
                  <w:rPr>
                    <w:rStyle w:val="fontstyle01"/>
                    <w:color w:val="C00000"/>
                  </w:rPr>
                  <w:t>Projets</w:t>
                </w:r>
              </w:p>
            </w:tc>
          </w:tr>
          <w:tr w:rsidR="00806D96" w:rsidRPr="00180252" w14:paraId="75813421" w14:textId="77777777" w:rsidTr="00BF2E7A">
            <w:tc>
              <w:tcPr>
                <w:tcW w:w="9797" w:type="dxa"/>
                <w:tcBorders>
                  <w:top w:val="single" w:sz="18" w:space="0" w:color="auto"/>
                  <w:left w:val="nil"/>
                  <w:bottom w:val="nil"/>
                  <w:right w:val="nil"/>
                </w:tcBorders>
              </w:tcPr>
              <w:tbl>
                <w:tblPr>
                  <w:tblW w:w="9771" w:type="dxa"/>
                  <w:tbl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  <w:insideH w:val="single" w:sz="6" w:space="0" w:color="auto"/>
                    <w:insideV w:val="single" w:sz="6" w:space="0" w:color="auto"/>
                  </w:tblBorders>
                  <w:tblLook w:val="04A0" w:firstRow="1" w:lastRow="0" w:firstColumn="1" w:lastColumn="0" w:noHBand="0" w:noVBand="1"/>
                </w:tblPr>
                <w:tblGrid>
                  <w:gridCol w:w="9771"/>
                </w:tblGrid>
                <w:tr w:rsidR="00806D96" w:rsidRPr="00806D96" w14:paraId="69980185" w14:textId="77777777" w:rsidTr="00135144">
                  <w:trPr>
                    <w:trHeight w:val="132"/>
                  </w:trPr>
                  <w:tc>
                    <w:tcPr>
                      <w:tcW w:w="9771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  <w:vAlign w:val="center"/>
                      <w:hideMark/>
                    </w:tcPr>
                    <w:p w14:paraId="38F9FE27" w14:textId="4A1BFB46" w:rsidR="00806D96" w:rsidRPr="00806D96" w:rsidRDefault="00806D96" w:rsidP="00BF2E7A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</w:p>
                  </w:tc>
                </w:tr>
                <w:tr w:rsidR="00806D96" w:rsidRPr="00180252" w14:paraId="38AC488F" w14:textId="77777777" w:rsidTr="00135144">
                  <w:trPr>
                    <w:trHeight w:val="1664"/>
                  </w:trPr>
                  <w:tc>
                    <w:tcPr>
                      <w:tcW w:w="9771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  <w:vAlign w:val="center"/>
                      <w:hideMark/>
                    </w:tcPr>
                    <w:p w14:paraId="658CEC87" w14:textId="5A43FA07" w:rsidR="00310B49" w:rsidRPr="00310B49" w:rsidRDefault="00310B49" w:rsidP="00701A90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spacing w:after="0" w:line="240" w:lineRule="auto"/>
                        <w:ind w:left="351" w:hanging="351"/>
                        <w:rPr>
                          <w:rFonts w:ascii="Century Gothic" w:eastAsia="Times New Roman" w:hAnsi="Century Gothic" w:cs="Times New Roman"/>
                          <w:color w:val="000000"/>
                          <w:sz w:val="28"/>
                          <w:szCs w:val="28"/>
                          <w:lang w:val="en-US"/>
                        </w:rPr>
                      </w:pPr>
                      <w:r w:rsidRPr="00310B49">
                        <w:rPr>
                          <w:rFonts w:ascii="Century Gothic" w:eastAsia="Times New Roman" w:hAnsi="Century Gothic" w:cs="Times New Roman"/>
                          <w:b/>
                          <w:bCs/>
                          <w:color w:val="C00000"/>
                          <w:sz w:val="28"/>
                          <w:szCs w:val="28"/>
                          <w:lang w:val="en-US"/>
                        </w:rPr>
                        <w:t>Scheduler</w:t>
                      </w:r>
                      <w:r w:rsidRPr="00310B49">
                        <w:rPr>
                          <w:rFonts w:ascii="Century Gothic" w:eastAsia="Times New Roman" w:hAnsi="Century Gothic" w:cs="Times New Roman"/>
                          <w:color w:val="C00000"/>
                          <w:sz w:val="28"/>
                          <w:szCs w:val="28"/>
                          <w:lang w:val="en-US"/>
                        </w:rPr>
                        <w:t>:</w:t>
                      </w:r>
                      <w:r>
                        <w:rPr>
                          <w:rFonts w:ascii="Century Gothic" w:eastAsia="Times New Roman" w:hAnsi="Century Gothic" w:cs="Times New Roman"/>
                          <w:color w:val="C00000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701A90" w:rsidRPr="00701A90">
                        <w:rPr>
                          <w:rFonts w:ascii="Century Gothic" w:eastAsia="Times New Roman" w:hAnsi="Century Gothic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software that allows you to see with visual graph (GRANT DIAGRAM) for Scheduling of processes in </w:t>
                      </w:r>
                      <w:r w:rsidR="00180252" w:rsidRPr="00701A90">
                        <w:rPr>
                          <w:rFonts w:ascii="Century Gothic" w:eastAsia="Times New Roman" w:hAnsi="Century Gothic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UNIX</w:t>
                      </w:r>
                      <w:r w:rsidR="00701A90" w:rsidRPr="00701A90">
                        <w:rPr>
                          <w:rFonts w:ascii="Century Gothic" w:eastAsia="Times New Roman" w:hAnsi="Century Gothic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 system, using C++</w:t>
                      </w:r>
                      <w:r w:rsidRPr="00310B49">
                        <w:rPr>
                          <w:rFonts w:ascii="Century Gothic" w:eastAsia="Times New Roman" w:hAnsi="Century Gothic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. </w:t>
                      </w:r>
                    </w:p>
                    <w:p w14:paraId="292C7ACD" w14:textId="4AE85E7A" w:rsidR="00310B49" w:rsidRPr="00701A90" w:rsidRDefault="00310B49" w:rsidP="000B20E2">
                      <w:pPr>
                        <w:spacing w:line="240" w:lineRule="auto"/>
                        <w:rPr>
                          <w:rFonts w:ascii="Century Gothic" w:eastAsia="Times New Roman" w:hAnsi="Century Gothic" w:cs="Times New Roman"/>
                          <w:color w:val="000000"/>
                          <w:sz w:val="28"/>
                          <w:szCs w:val="28"/>
                          <w:lang w:val="en-US"/>
                        </w:rPr>
                      </w:pPr>
                      <w:r w:rsidRPr="00701A90">
                        <w:rPr>
                          <w:rFonts w:ascii="Century Gothic" w:eastAsia="Times New Roman" w:hAnsi="Century Gothic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  <w:r w:rsidR="00701A90" w:rsidRPr="00701A90">
                        <w:rPr>
                          <w:rFonts w:ascii="Century Gothic" w:eastAsia="Times New Roman" w:hAnsi="Century Gothic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Link</w:t>
                      </w:r>
                      <w:r w:rsidRPr="00701A90">
                        <w:rPr>
                          <w:rFonts w:ascii="Century Gothic" w:eastAsia="Times New Roman" w:hAnsi="Century Gothic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 : </w:t>
                      </w:r>
                      <w:hyperlink r:id="rId14" w:history="1">
                        <w:r w:rsidRPr="00701A90">
                          <w:rPr>
                            <w:rStyle w:val="Lienhypertexte"/>
                            <w:rFonts w:ascii="Century Gothic" w:eastAsia="Times New Roman" w:hAnsi="Century Gothic" w:cs="Times New Roman"/>
                            <w:color w:val="C00000"/>
                            <w:sz w:val="28"/>
                            <w:szCs w:val="28"/>
                            <w:lang w:val="en-US"/>
                          </w:rPr>
                          <w:t>https://github.com/mohamedelbachir/Scheduler</w:t>
                        </w:r>
                      </w:hyperlink>
                    </w:p>
                    <w:p w14:paraId="2361A1B9" w14:textId="42E9FDD6" w:rsidR="00310B49" w:rsidRPr="00310B49" w:rsidRDefault="00310B49" w:rsidP="00310B49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spacing w:after="0" w:line="240" w:lineRule="auto"/>
                        <w:ind w:left="80" w:hanging="80"/>
                        <w:rPr>
                          <w:rFonts w:ascii="Century Gothic" w:eastAsia="Times New Roman" w:hAnsi="Century Gothic" w:cs="Times New Roman"/>
                          <w:color w:val="000000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 w:rsidRPr="00310B49">
                        <w:rPr>
                          <w:rFonts w:ascii="Century Gothic" w:eastAsia="Times New Roman" w:hAnsi="Century Gothic" w:cs="Times New Roman"/>
                          <w:b/>
                          <w:bCs/>
                          <w:color w:val="C00000"/>
                          <w:sz w:val="28"/>
                          <w:szCs w:val="28"/>
                          <w:lang w:val="en-US"/>
                        </w:rPr>
                        <w:t>Generalite</w:t>
                      </w:r>
                      <w:proofErr w:type="spellEnd"/>
                      <w:r w:rsidRPr="00310B49">
                        <w:rPr>
                          <w:rFonts w:ascii="Century Gothic" w:eastAsia="Times New Roman" w:hAnsi="Century Gothic" w:cs="Times New Roman"/>
                          <w:b/>
                          <w:bCs/>
                          <w:color w:val="C00000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310B49">
                        <w:rPr>
                          <w:rFonts w:ascii="Century Gothic" w:eastAsia="Times New Roman" w:hAnsi="Century Gothic" w:cs="Times New Roman"/>
                          <w:b/>
                          <w:bCs/>
                          <w:color w:val="C00000"/>
                          <w:sz w:val="28"/>
                          <w:szCs w:val="28"/>
                          <w:lang w:val="en-US"/>
                        </w:rPr>
                        <w:t>informatique</w:t>
                      </w:r>
                      <w:proofErr w:type="spellEnd"/>
                      <w:r w:rsidRPr="00310B49">
                        <w:rPr>
                          <w:rFonts w:ascii="Century Gothic" w:eastAsia="Times New Roman" w:hAnsi="Century Gothic" w:cs="Times New Roman"/>
                          <w:color w:val="C00000"/>
                          <w:sz w:val="28"/>
                          <w:szCs w:val="28"/>
                          <w:lang w:val="en-US"/>
                        </w:rPr>
                        <w:t>:</w:t>
                      </w:r>
                      <w:r w:rsidRPr="00310B49">
                        <w:rPr>
                          <w:rFonts w:ascii="Century Gothic" w:eastAsia="Times New Roman" w:hAnsi="Century Gothic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 website to selling tech product like camera and furniture. </w:t>
                      </w:r>
                    </w:p>
                    <w:p w14:paraId="1DB6EF5B" w14:textId="569F75A6" w:rsidR="00310B49" w:rsidRPr="00310B49" w:rsidRDefault="00310B49" w:rsidP="000B20E2">
                      <w:pPr>
                        <w:spacing w:line="240" w:lineRule="auto"/>
                        <w:rPr>
                          <w:rFonts w:ascii="Century Gothic" w:eastAsia="Times New Roman" w:hAnsi="Century Gothic" w:cs="Times New Roman"/>
                          <w:color w:val="000000"/>
                          <w:sz w:val="28"/>
                          <w:szCs w:val="28"/>
                        </w:rPr>
                      </w:pPr>
                      <w:r w:rsidRPr="00701A90">
                        <w:rPr>
                          <w:rFonts w:ascii="Century Gothic" w:eastAsia="Times New Roman" w:hAnsi="Century Gothic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  <w:r w:rsidR="00701A90">
                        <w:rPr>
                          <w:rFonts w:ascii="Century Gothic" w:eastAsia="Times New Roman" w:hAnsi="Century Gothic" w:cs="Times New Roman"/>
                          <w:color w:val="000000"/>
                          <w:sz w:val="28"/>
                          <w:szCs w:val="28"/>
                        </w:rPr>
                        <w:t>Link</w:t>
                      </w:r>
                      <w:r w:rsidRPr="00310B49">
                        <w:rPr>
                          <w:rFonts w:ascii="Century Gothic" w:eastAsia="Times New Roman" w:hAnsi="Century Gothic" w:cs="Times New Roman"/>
                          <w:color w:val="000000"/>
                          <w:sz w:val="28"/>
                          <w:szCs w:val="28"/>
                        </w:rPr>
                        <w:t xml:space="preserve"> : </w:t>
                      </w:r>
                      <w:hyperlink r:id="rId15" w:history="1">
                        <w:r w:rsidRPr="00310B49">
                          <w:rPr>
                            <w:rStyle w:val="Lienhypertexte"/>
                            <w:rFonts w:ascii="Century Gothic" w:eastAsia="Times New Roman" w:hAnsi="Century Gothic" w:cs="Times New Roman"/>
                            <w:color w:val="C00000"/>
                            <w:sz w:val="28"/>
                            <w:szCs w:val="28"/>
                          </w:rPr>
                          <w:t>https://generaliteinformatique.vercel.app</w:t>
                        </w:r>
                      </w:hyperlink>
                    </w:p>
                    <w:p w14:paraId="5EE540BE" w14:textId="143EA0C0" w:rsidR="00310B49" w:rsidRPr="00310B49" w:rsidRDefault="00310B49" w:rsidP="00310B49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spacing w:after="0" w:line="240" w:lineRule="auto"/>
                        <w:ind w:left="647" w:hanging="647"/>
                        <w:rPr>
                          <w:rFonts w:ascii="Century Gothic" w:eastAsia="Times New Roman" w:hAnsi="Century Gothic" w:cs="Times New Roman"/>
                          <w:color w:val="000000"/>
                          <w:sz w:val="28"/>
                          <w:szCs w:val="28"/>
                          <w:lang w:val="en-US"/>
                        </w:rPr>
                      </w:pPr>
                      <w:r w:rsidRPr="00310B49">
                        <w:rPr>
                          <w:rFonts w:ascii="Century Gothic" w:eastAsia="Times New Roman" w:hAnsi="Century Gothic" w:cs="Times New Roman"/>
                          <w:b/>
                          <w:bCs/>
                          <w:color w:val="C00000"/>
                          <w:sz w:val="28"/>
                          <w:szCs w:val="28"/>
                          <w:lang w:val="en-US"/>
                        </w:rPr>
                        <w:t>Jumper:</w:t>
                      </w:r>
                      <w:r w:rsidRPr="00310B49">
                        <w:rPr>
                          <w:rFonts w:ascii="Century Gothic" w:eastAsia="Times New Roman" w:hAnsi="Century Gothic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 The game </w:t>
                      </w:r>
                      <w:r w:rsidR="007661D5" w:rsidRPr="00310B49">
                        <w:rPr>
                          <w:rFonts w:ascii="Century Gothic" w:eastAsia="Times New Roman" w:hAnsi="Century Gothic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I</w:t>
                      </w:r>
                      <w:r w:rsidRPr="00310B49">
                        <w:rPr>
                          <w:rFonts w:ascii="Century Gothic" w:eastAsia="Times New Roman" w:hAnsi="Century Gothic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 made to learn C++. </w:t>
                      </w:r>
                    </w:p>
                    <w:p w14:paraId="10D31B36" w14:textId="2EEA7208" w:rsidR="00310B49" w:rsidRPr="00701A90" w:rsidRDefault="00310B49" w:rsidP="00310B49">
                      <w:pPr>
                        <w:spacing w:after="0" w:line="240" w:lineRule="auto"/>
                        <w:rPr>
                          <w:rFonts w:ascii="Century Gothic" w:eastAsia="Times New Roman" w:hAnsi="Century Gothic" w:cs="Times New Roman"/>
                          <w:color w:val="000000"/>
                          <w:sz w:val="28"/>
                          <w:szCs w:val="28"/>
                          <w:lang w:val="en-US"/>
                        </w:rPr>
                      </w:pPr>
                      <w:r w:rsidRPr="00701A90">
                        <w:rPr>
                          <w:rFonts w:ascii="Century Gothic" w:eastAsia="Times New Roman" w:hAnsi="Century Gothic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  <w:r w:rsidR="00701A90" w:rsidRPr="00701A90">
                        <w:rPr>
                          <w:rFonts w:ascii="Century Gothic" w:eastAsia="Times New Roman" w:hAnsi="Century Gothic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Li</w:t>
                      </w:r>
                      <w:r w:rsidRPr="00701A90">
                        <w:rPr>
                          <w:rFonts w:ascii="Century Gothic" w:eastAsia="Times New Roman" w:hAnsi="Century Gothic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n</w:t>
                      </w:r>
                      <w:r w:rsidR="00701A90" w:rsidRPr="00701A90">
                        <w:rPr>
                          <w:rFonts w:ascii="Century Gothic" w:eastAsia="Times New Roman" w:hAnsi="Century Gothic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k</w:t>
                      </w:r>
                      <w:r w:rsidRPr="00701A90">
                        <w:rPr>
                          <w:rFonts w:ascii="Century Gothic" w:eastAsia="Times New Roman" w:hAnsi="Century Gothic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 : </w:t>
                      </w:r>
                      <w:hyperlink r:id="rId16" w:history="1">
                        <w:r w:rsidRPr="00701A90">
                          <w:rPr>
                            <w:rStyle w:val="Lienhypertexte"/>
                            <w:rFonts w:ascii="Century Gothic" w:eastAsia="Times New Roman" w:hAnsi="Century Gothic" w:cs="Times New Roman"/>
                            <w:color w:val="C00000"/>
                            <w:sz w:val="28"/>
                            <w:szCs w:val="28"/>
                            <w:lang w:val="en-US"/>
                          </w:rPr>
                          <w:t>https://github.com/mohamedelbachir/JumperGame</w:t>
                        </w:r>
                      </w:hyperlink>
                    </w:p>
                    <w:p w14:paraId="077F45FA" w14:textId="74B6C627" w:rsidR="00806D96" w:rsidRPr="00701A90" w:rsidRDefault="00806D96" w:rsidP="00310B49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</w:tc>
                </w:tr>
              </w:tbl>
              <w:p w14:paraId="374537FA" w14:textId="69CA243A" w:rsidR="00806D96" w:rsidRPr="00701A90" w:rsidRDefault="00806D96" w:rsidP="00BF2E7A">
                <w:pPr>
                  <w:rPr>
                    <w:kern w:val="28"/>
                    <w:lang w:val="en-US"/>
                  </w:rPr>
                </w:pPr>
              </w:p>
            </w:tc>
          </w:tr>
        </w:tbl>
        <w:p w14:paraId="25C91238" w14:textId="261FFCC2" w:rsidR="00BE7794" w:rsidRPr="00BE7794" w:rsidRDefault="006664F1" w:rsidP="00BE7794">
          <w:pPr>
            <w:rPr>
              <w:sz w:val="56"/>
            </w:rPr>
          </w:pPr>
          <w:r>
            <w:rPr>
              <w:noProof/>
              <w:kern w:val="28"/>
            </w:rPr>
            <mc:AlternateContent>
              <mc:Choice Requires="wps">
                <w:drawing>
                  <wp:anchor distT="0" distB="0" distL="114300" distR="114300" simplePos="0" relativeHeight="251675648" behindDoc="0" locked="0" layoutInCell="1" allowOverlap="1" wp14:anchorId="676FB0E3" wp14:editId="42EA9B8F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285750</wp:posOffset>
                    </wp:positionV>
                    <wp:extent cx="9220200" cy="1943100"/>
                    <wp:effectExtent l="0" t="0" r="0" b="0"/>
                    <wp:wrapNone/>
                    <wp:docPr id="2" name="Rectangle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9220200" cy="1943100"/>
                            </a:xfrm>
                            <a:prstGeom prst="rect">
                              <a:avLst/>
                            </a:prstGeom>
                            <a:solidFill>
                              <a:srgbClr val="C0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45E2900" w14:textId="77777777" w:rsidR="00CF3546" w:rsidRDefault="00CF3546" w:rsidP="00F76E79">
                                <w:pPr>
                                  <w:spacing w:after="0"/>
                                  <w:jc w:val="center"/>
                                  <w:rPr>
                                    <w:rFonts w:ascii="Century Gothic" w:eastAsia="Times New Roman" w:hAnsi="Century Gothic" w:cs="Times New Roman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4D2FFEFC" w14:textId="0273CB0C" w:rsidR="00F76E79" w:rsidRPr="00701A90" w:rsidRDefault="00701A90" w:rsidP="00F76E79">
                                <w:pPr>
                                  <w:spacing w:after="0"/>
                                  <w:jc w:val="center"/>
                                  <w:rPr>
                                    <w:rFonts w:ascii="Century Gothic" w:eastAsia="Times New Roman" w:hAnsi="Century Gothic" w:cs="Times New Roman"/>
                                    <w:color w:val="FFFFFF" w:themeColor="background1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701A90">
                                  <w:rPr>
                                    <w:rFonts w:ascii="Century Gothic" w:eastAsia="Times New Roman" w:hAnsi="Century Gothic" w:cs="Times New Roman"/>
                                    <w:color w:val="FFFFFF" w:themeColor="background1"/>
                                    <w:sz w:val="28"/>
                                    <w:szCs w:val="28"/>
                                    <w:lang w:val="en-US"/>
                                  </w:rPr>
                                  <w:t>For more p</w:t>
                                </w:r>
                                <w:r w:rsidR="00F76E79" w:rsidRPr="00701A90">
                                  <w:rPr>
                                    <w:rFonts w:ascii="Century Gothic" w:eastAsia="Times New Roman" w:hAnsi="Century Gothic" w:cs="Times New Roman"/>
                                    <w:color w:val="FFFFFF" w:themeColor="background1"/>
                                    <w:sz w:val="28"/>
                                    <w:szCs w:val="28"/>
                                    <w:lang w:val="en-US"/>
                                  </w:rPr>
                                  <w:t>roject</w:t>
                                </w:r>
                                <w:r w:rsidRPr="00701A90">
                                  <w:rPr>
                                    <w:rFonts w:ascii="Century Gothic" w:eastAsia="Times New Roman" w:hAnsi="Century Gothic" w:cs="Times New Roman"/>
                                    <w:color w:val="FFFFFF" w:themeColor="background1"/>
                                    <w:sz w:val="28"/>
                                    <w:szCs w:val="28"/>
                                    <w:lang w:val="en-US"/>
                                  </w:rPr>
                                  <w:t xml:space="preserve"> check the link below</w:t>
                                </w:r>
                              </w:p>
                              <w:p w14:paraId="26E0F65E" w14:textId="285C6939" w:rsidR="00F76E79" w:rsidRPr="00F76E79" w:rsidRDefault="00271E57" w:rsidP="008056F1">
                                <w:pPr>
                                  <w:spacing w:after="0"/>
                                  <w:jc w:val="center"/>
                                  <w:rPr>
                                    <w:color w:val="FFFFFF" w:themeColor="background1"/>
                                    <w:kern w:val="28"/>
                                  </w:rPr>
                                </w:pPr>
                                <w:r>
                                  <w:fldChar w:fldCharType="begin"/>
                                </w:r>
                                <w:r w:rsidR="00841623">
                                  <w:instrText>HYPERLINK "https://bachdev.vercel.app/projects"</w:instrText>
                                </w:r>
                                <w:r>
                                  <w:fldChar w:fldCharType="separate"/>
                                </w:r>
                                <w:r w:rsidR="00841623">
                                  <w:rPr>
                                    <w:rStyle w:val="Lienhypertexte"/>
                                    <w:rFonts w:ascii="Century Gothic" w:eastAsia="Times New Roman" w:hAnsi="Century Gothic" w:cs="Times New Roman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https://bachdev.vercel.app/projects</w:t>
                                </w:r>
                                <w:r>
                                  <w:rPr>
                                    <w:rStyle w:val="Lienhypertexte"/>
                                    <w:rFonts w:ascii="Century Gothic" w:eastAsia="Times New Roman" w:hAnsi="Century Gothic" w:cs="Times New Roman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fldChar w:fldCharType="end"/>
                                </w:r>
                                <w:bookmarkStart w:id="0" w:name="_GoBack"/>
                                <w:bookmarkEnd w:id="0"/>
                              </w:p>
                              <w:p w14:paraId="7432B8C1" w14:textId="77777777" w:rsidR="00F76E79" w:rsidRDefault="00F76E79" w:rsidP="00F76E79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76FB0E3" id="Rectangle 2" o:spid="_x0000_s1028" style="position:absolute;margin-left:0;margin-top:22.5pt;width:726pt;height:153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JqplwIAAIwFAAAOAAAAZHJzL2Uyb0RvYy54bWysVEtv2zAMvg/YfxB0X/1YurVBnSJI0WFA&#10;0RZth54VWYqNyaImKbGzXz9Kctys6y7DcnBE8ePHh0heXA6dIjthXQu6osVJTonQHOpWbyr67en6&#10;wxklzjNdMwVaVHQvHL1cvH930Zu5KKEBVQtLkES7eW8q2nhv5lnmeCM65k7ACI1KCbZjHkW7yWrL&#10;emTvVFbm+aesB1sbC1w4h7dXSUkXkV9Kwf2dlE54oiqKsfn4tfG7Dt9sccHmG8tM0/IxDPYPUXSs&#10;1eh0orpinpGtbf+g6lpuwYH0Jxy6DKRsuYg5YDZF/iqbx4YZEXPB4jgzlcn9P1p+u7u3pK0rWlKi&#10;WYdP9IBFY3qjBClDeXrj5oh6NPd2lBweQ66DtF34xyzIEEu6n0oqBk84Xp6XZY7vRAlHXXE++1ig&#10;gDzZi7mxzn8R0JFwqKhF97GUbHfjfIIeIMGbA9XW161SUbCb9UpZsmP4vqs8/Eb232BKB7CGYJYY&#10;w00WUkvJxJPfKxFwSj8IiTXB8MsYSexGMfmpvxfpumG1SK5Pjz2H3g3omGUkC6wSfU+8I8EBmUgC&#10;b4puxAYzEZt4Msz/FlAynNDRI2g/GXatBvuWsfKT14Q/FCaVI1TGD+th7BF0E27WUO+xbyykgXKG&#10;X7f4ejfM+XtmcYLwxXEr+Dv8SAV9RWE8UdKA/fnWfcBjY6OWkh4nsqLux5ZZQYn6qrHlz4vZLIxw&#10;FGann0sU7LFmfazR224F2BQF7h/D4zHgvTocpYXuGZfHMnhFFdMcfVeUe3sQVj5tClw/XCyXEYZj&#10;a5i/0Y+GB/JQ59CdT8Mzs2ZsYY/dfwuH6WXzV52csMFSw3LrQbaxzV/qOr4AjnxsoXE9hZ1yLEfU&#10;yxJd/AIAAP//AwBQSwMEFAAGAAgAAAAhAHtMU3TeAAAACAEAAA8AAABkcnMvZG93bnJldi54bWxM&#10;j81OwzAQhO9IvIO1SNyonbaBKsSpUCQ4VFwIXLg58TaO8E+InTa8PdsTnHZXM5r9ptwvzrITTnEI&#10;XkK2EsDQd0EPvpfw8f58twMWk/Ja2eBRwg9G2FfXV6UqdDj7Nzw1qWcU4mOhJJiUxoLz2Bl0Kq7C&#10;iJ60Y5icSnROPdeTOlO4s3wtxD13avD0wagRa4PdVzM7Ca4TWWtedrZ5PXzb+fhQfx42tZS3N8vT&#10;I7CES/ozwwWf0KEipjbMXkdmJVCRJGGb07yo23xNWythk2cCeFXy/wWqXwAAAP//AwBQSwECLQAU&#10;AAYACAAAACEAtoM4kv4AAADhAQAAEwAAAAAAAAAAAAAAAAAAAAAAW0NvbnRlbnRfVHlwZXNdLnht&#10;bFBLAQItABQABgAIAAAAIQA4/SH/1gAAAJQBAAALAAAAAAAAAAAAAAAAAC8BAABfcmVscy8ucmVs&#10;c1BLAQItABQABgAIAAAAIQAUBJqplwIAAIwFAAAOAAAAAAAAAAAAAAAAAC4CAABkcnMvZTJvRG9j&#10;LnhtbFBLAQItABQABgAIAAAAIQB7TFN03gAAAAgBAAAPAAAAAAAAAAAAAAAAAPEEAABkcnMvZG93&#10;bnJldi54bWxQSwUGAAAAAAQABADzAAAA/AUAAAAA&#10;" fillcolor="#c00000" stroked="f" strokeweight="2.25pt">
                    <v:textbox>
                      <w:txbxContent>
                        <w:p w14:paraId="245E2900" w14:textId="77777777" w:rsidR="00CF3546" w:rsidRDefault="00CF3546" w:rsidP="00F76E79">
                          <w:pPr>
                            <w:spacing w:after="0"/>
                            <w:jc w:val="center"/>
                            <w:rPr>
                              <w:rFonts w:ascii="Century Gothic" w:eastAsia="Times New Roman" w:hAnsi="Century Gothic" w:cs="Times New Roman"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</w:p>
                        <w:p w14:paraId="4D2FFEFC" w14:textId="0273CB0C" w:rsidR="00F76E79" w:rsidRPr="00701A90" w:rsidRDefault="00701A90" w:rsidP="00F76E79">
                          <w:pPr>
                            <w:spacing w:after="0"/>
                            <w:jc w:val="center"/>
                            <w:rPr>
                              <w:rFonts w:ascii="Century Gothic" w:eastAsia="Times New Roman" w:hAnsi="Century Gothic" w:cs="Times New Roman"/>
                              <w:color w:val="FFFFFF" w:themeColor="background1"/>
                              <w:sz w:val="28"/>
                              <w:szCs w:val="28"/>
                              <w:lang w:val="en-US"/>
                            </w:rPr>
                          </w:pPr>
                          <w:r w:rsidRPr="00701A90">
                            <w:rPr>
                              <w:rFonts w:ascii="Century Gothic" w:eastAsia="Times New Roman" w:hAnsi="Century Gothic" w:cs="Times New Roman"/>
                              <w:color w:val="FFFFFF" w:themeColor="background1"/>
                              <w:sz w:val="28"/>
                              <w:szCs w:val="28"/>
                              <w:lang w:val="en-US"/>
                            </w:rPr>
                            <w:t>For more p</w:t>
                          </w:r>
                          <w:r w:rsidR="00F76E79" w:rsidRPr="00701A90">
                            <w:rPr>
                              <w:rFonts w:ascii="Century Gothic" w:eastAsia="Times New Roman" w:hAnsi="Century Gothic" w:cs="Times New Roman"/>
                              <w:color w:val="FFFFFF" w:themeColor="background1"/>
                              <w:sz w:val="28"/>
                              <w:szCs w:val="28"/>
                              <w:lang w:val="en-US"/>
                            </w:rPr>
                            <w:t>roject</w:t>
                          </w:r>
                          <w:r w:rsidRPr="00701A90">
                            <w:rPr>
                              <w:rFonts w:ascii="Century Gothic" w:eastAsia="Times New Roman" w:hAnsi="Century Gothic" w:cs="Times New Roman"/>
                              <w:color w:val="FFFFFF" w:themeColor="background1"/>
                              <w:sz w:val="28"/>
                              <w:szCs w:val="28"/>
                              <w:lang w:val="en-US"/>
                            </w:rPr>
                            <w:t xml:space="preserve"> check the link below</w:t>
                          </w:r>
                        </w:p>
                        <w:p w14:paraId="26E0F65E" w14:textId="285C6939" w:rsidR="00F76E79" w:rsidRPr="00F76E79" w:rsidRDefault="00271E57" w:rsidP="008056F1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  <w:kern w:val="28"/>
                            </w:rPr>
                          </w:pPr>
                          <w:r>
                            <w:fldChar w:fldCharType="begin"/>
                          </w:r>
                          <w:r w:rsidR="00841623">
                            <w:instrText>HYPERLINK "https://bachdev.vercel.app/projects"</w:instrText>
                          </w:r>
                          <w:r>
                            <w:fldChar w:fldCharType="separate"/>
                          </w:r>
                          <w:r w:rsidR="00841623">
                            <w:rPr>
                              <w:rStyle w:val="Lienhypertexte"/>
                              <w:rFonts w:ascii="Century Gothic" w:eastAsia="Times New Roman" w:hAnsi="Century Gothic" w:cs="Times New Roman"/>
                              <w:color w:val="FFFFFF" w:themeColor="background1"/>
                              <w:sz w:val="28"/>
                              <w:szCs w:val="28"/>
                            </w:rPr>
                            <w:t>https://bachdev.vercel.app/projects</w:t>
                          </w:r>
                          <w:r>
                            <w:rPr>
                              <w:rStyle w:val="Lienhypertexte"/>
                              <w:rFonts w:ascii="Century Gothic" w:eastAsia="Times New Roman" w:hAnsi="Century Gothic" w:cs="Times New Roman"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  <w:bookmarkStart w:id="1" w:name="_GoBack"/>
                          <w:bookmarkEnd w:id="1"/>
                        </w:p>
                        <w:p w14:paraId="7432B8C1" w14:textId="77777777" w:rsidR="00F76E79" w:rsidRDefault="00F76E79" w:rsidP="00F76E79">
                          <w:pPr>
                            <w:jc w:val="center"/>
                          </w:pP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</w:p>
      </w:sdtContent>
    </w:sdt>
    <w:sectPr w:rsidR="00BE7794" w:rsidRPr="00BE7794">
      <w:footerReference w:type="default" r:id="rId17"/>
      <w:pgSz w:w="11907" w:h="16839"/>
      <w:pgMar w:top="1148" w:right="1050" w:bottom="1148" w:left="1050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D6684B" w14:textId="77777777" w:rsidR="00271E57" w:rsidRDefault="00271E57">
      <w:pPr>
        <w:spacing w:after="0" w:line="240" w:lineRule="auto"/>
      </w:pPr>
      <w:r>
        <w:separator/>
      </w:r>
    </w:p>
  </w:endnote>
  <w:endnote w:type="continuationSeparator" w:id="0">
    <w:p w14:paraId="3F8C0387" w14:textId="77777777" w:rsidR="00271E57" w:rsidRDefault="00271E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FD189B" w14:textId="0F0B8376" w:rsidR="0068682A" w:rsidRDefault="004113D2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84C1C79" wp14:editId="79CB3F75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6400800" cy="160655"/>
              <wp:effectExtent l="0" t="0" r="0" b="0"/>
              <wp:wrapNone/>
              <wp:docPr id="11" name="Zone de text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00800" cy="160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004B2A" w14:textId="77777777" w:rsidR="0068682A" w:rsidRDefault="0068682A">
                          <w:pPr>
                            <w:pStyle w:val="Sansinterligne"/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type w14:anchorId="584C1C79" id="_x0000_t202" coordsize="21600,21600" o:spt="202" path="m,l,21600r21600,l21600,xe">
              <v:stroke joinstyle="miter"/>
              <v:path gradientshapeok="t" o:connecttype="rect"/>
            </v:shapetype>
            <v:shape id="Zone de texte 5" o:spid="_x0000_s1029" type="#_x0000_t202" style="position:absolute;margin-left:0;margin-top:0;width:7in;height:12.65pt;z-index:251667456;visibility:visible;mso-wrap-style:square;mso-width-percent:1000;mso-height-percent:0;mso-wrap-distance-left:9pt;mso-wrap-distance-top:0;mso-wrap-distance-right:9pt;mso-wrap-distance-bottom:0;mso-position-horizontal:center;mso-position-horizontal-relative:margin;mso-position-vertical:top;mso-position-vertical-relative:bottom-margin-area;mso-width-percent:1000;mso-height-percent:0;mso-width-relative:margin;mso-height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5e9vQIAALkFAAAOAAAAZHJzL2Uyb0RvYy54bWysVMlu2zAQvRfoPxC8K6JcWrGEyEFiWUWB&#10;dAHSXnqjJcoiKpEqSVtOi/57h5TX5FIE5YHgMnzzZuZxbm53XYu2XBuhZIajK4IRl6WqhFxn+NvX&#10;IphhZCyTFWuV5Bl+4gbfzt++uRn6lE9Uo9qKawQg0qRDn+HG2j4NQ1M2vGPmSvVcwmWtdMcsbPU6&#10;rDQbAL1rwwkhcTgoXfValdwYOM3HSzz3+HXNS/u5rg23qM0wcLN+1n5euTmc37B0rVnfiHJPg72C&#10;RceEBKdHqJxZhjZavIDqRKmVUbW9KlUXqroWJfcxQDQReRbNY8N67mOB5Jj+mCbz/2DLT9svGokK&#10;ahdhJFkHNfoOlUIVR5bvLEdTl6OhNymYPvZgbHf3agf2Pl7TP6jyh0FSLRom1/xOazU0nFXAMXIv&#10;w7OnI45xIKvho6rAF9tY5YF2te5cAiElCNChVk/H+gAPVMJhTAmZEbgq4S6KSTz15EKWHl732tj3&#10;XHXILTKsof4enW0fjHVsWHowcc6kKkTbeg208uIADMcT8A1P3Z1j4Uv6OyHJcrac0YBO4mVASZ4H&#10;d8WCBnERXU/zd/likUd/nN+Ipo2oKi6dm4O8Ivpv5dsLfRTGUWBGtaJycI6S0evVotVoy0DehR8+&#10;53BzMgsvafgkQCzPQoomlNxPkqCIZ9cBLeg0SK7JLCBRcp/EhCY0Ly5DehCgkvHjgoPXhoSGDCfT&#10;yXQU04n0s9iIHy9jY2knLDSQVnQZBmnAcEYsdRJcysqvLRPtuD5LhaN/SgWU+1BoL1in0VGtdrfa&#10;AYpT8UpVTyBdrUBZIELoerBolP6F0QAdJMPm54ZpjlH7QYL8k4hS13L8Bhb6/HR1OGWyBIgMl1Zj&#10;NG4WdmxQm16LdQM+Dl/tDj5LIbyOT3z2Xwz6gw9n38tcAzrfe6tTx53/BQAA//8DAFBLAwQUAAYA&#10;CAAAACEAUQw+btsAAAAFAQAADwAAAGRycy9kb3ducmV2LnhtbEyPQUvDQBCF74L/YRnBm921Vqkx&#10;myKCHqRWjKLXaXZMgtnZmN226b936kUvA483vPe9fDH6Tm1piG1gC+cTA4q4Cq7l2sLb6/3ZHFRM&#10;yA67wGRhTxEWxfFRjpkLO36hbZlqJSEcM7TQpNRnWseqIY9xEnpi8T7D4DGJHGrtBtxJuO/01Jgr&#10;7bFlaWiwp7uGqq9y46Xk/Qn3K7P0z9Xj9/XDx7IuZ7Pa2tOT8fYGVKIx/T3DAV/QoRCmddiwi6qz&#10;IEPS7z14xsxFry1MLy9AF7n+T1/8AAAA//8DAFBLAQItABQABgAIAAAAIQC2gziS/gAAAOEBAAAT&#10;AAAAAAAAAAAAAAAAAAAAAABbQ29udGVudF9UeXBlc10ueG1sUEsBAi0AFAAGAAgAAAAhADj9If/W&#10;AAAAlAEAAAsAAAAAAAAAAAAAAAAALwEAAF9yZWxzLy5yZWxzUEsBAi0AFAAGAAgAAAAhAONjl729&#10;AgAAuQUAAA4AAAAAAAAAAAAAAAAALgIAAGRycy9lMm9Eb2MueG1sUEsBAi0AFAAGAAgAAAAhAFEM&#10;Pm7bAAAABQEAAA8AAAAAAAAAAAAAAAAAFwUAAGRycy9kb3ducmV2LnhtbFBLBQYAAAAABAAEAPMA&#10;AAAfBgAAAAA=&#10;" filled="f" stroked="f">
              <v:textbox style="mso-fit-shape-to-text:t" inset=",0,,0">
                <w:txbxContent>
                  <w:p w14:paraId="3C004B2A" w14:textId="77777777" w:rsidR="0068682A" w:rsidRDefault="0068682A">
                    <w:pPr>
                      <w:pStyle w:val="Sansinterligne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1FD773" w14:textId="77777777" w:rsidR="00271E57" w:rsidRDefault="00271E57">
      <w:pPr>
        <w:spacing w:after="0" w:line="240" w:lineRule="auto"/>
      </w:pPr>
      <w:r>
        <w:separator/>
      </w:r>
    </w:p>
  </w:footnote>
  <w:footnote w:type="continuationSeparator" w:id="0">
    <w:p w14:paraId="773F5060" w14:textId="77777777" w:rsidR="00271E57" w:rsidRDefault="00271E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159B4"/>
    <w:multiLevelType w:val="hybridMultilevel"/>
    <w:tmpl w:val="306CEB2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F37050"/>
    <w:multiLevelType w:val="hybridMultilevel"/>
    <w:tmpl w:val="E40087F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282D00"/>
    <w:multiLevelType w:val="hybridMultilevel"/>
    <w:tmpl w:val="492C6DE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B2131F"/>
    <w:multiLevelType w:val="hybridMultilevel"/>
    <w:tmpl w:val="9708AAD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267ED1"/>
    <w:multiLevelType w:val="hybridMultilevel"/>
    <w:tmpl w:val="09D697B8"/>
    <w:lvl w:ilvl="0" w:tplc="040C000D">
      <w:start w:val="1"/>
      <w:numFmt w:val="bullet"/>
      <w:lvlText w:val=""/>
      <w:lvlJc w:val="left"/>
      <w:pPr>
        <w:ind w:left="79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abstractNum w:abstractNumId="5">
    <w:nsid w:val="5973480D"/>
    <w:multiLevelType w:val="hybridMultilevel"/>
    <w:tmpl w:val="0D2CAC30"/>
    <w:lvl w:ilvl="0" w:tplc="4B36ABB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lang w:val="en-US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F635D04"/>
    <w:multiLevelType w:val="hybridMultilevel"/>
    <w:tmpl w:val="26E2110A"/>
    <w:lvl w:ilvl="0" w:tplc="1D38632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410"/>
    <w:rsid w:val="00045000"/>
    <w:rsid w:val="000B20E2"/>
    <w:rsid w:val="000B21BD"/>
    <w:rsid w:val="00135144"/>
    <w:rsid w:val="00180252"/>
    <w:rsid w:val="00212C32"/>
    <w:rsid w:val="00271E57"/>
    <w:rsid w:val="00310B49"/>
    <w:rsid w:val="00386D0D"/>
    <w:rsid w:val="003C5FFB"/>
    <w:rsid w:val="003F5A2B"/>
    <w:rsid w:val="004113D2"/>
    <w:rsid w:val="004366F2"/>
    <w:rsid w:val="00463F85"/>
    <w:rsid w:val="00481AC4"/>
    <w:rsid w:val="00535410"/>
    <w:rsid w:val="005B2C74"/>
    <w:rsid w:val="005C1979"/>
    <w:rsid w:val="005D4CC0"/>
    <w:rsid w:val="00630A4E"/>
    <w:rsid w:val="006664F1"/>
    <w:rsid w:val="006709BD"/>
    <w:rsid w:val="0068682A"/>
    <w:rsid w:val="006E52B5"/>
    <w:rsid w:val="00701A90"/>
    <w:rsid w:val="00710D90"/>
    <w:rsid w:val="007661D5"/>
    <w:rsid w:val="007830E1"/>
    <w:rsid w:val="008056F1"/>
    <w:rsid w:val="00806D96"/>
    <w:rsid w:val="0083245A"/>
    <w:rsid w:val="00841623"/>
    <w:rsid w:val="00880F5F"/>
    <w:rsid w:val="008A0B4A"/>
    <w:rsid w:val="008D1666"/>
    <w:rsid w:val="00901EFB"/>
    <w:rsid w:val="00A96E97"/>
    <w:rsid w:val="00AE49B2"/>
    <w:rsid w:val="00AF20D1"/>
    <w:rsid w:val="00B10E7C"/>
    <w:rsid w:val="00BE5CF9"/>
    <w:rsid w:val="00BE7794"/>
    <w:rsid w:val="00BF11FB"/>
    <w:rsid w:val="00C24131"/>
    <w:rsid w:val="00C500E6"/>
    <w:rsid w:val="00CF3546"/>
    <w:rsid w:val="00DD31EB"/>
    <w:rsid w:val="00E3754D"/>
    <w:rsid w:val="00F76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3C81BB"/>
  <w15:docId w15:val="{FE61980F-4D6A-4E35-895E-15D5F9D1F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D96"/>
    <w:pPr>
      <w:spacing w:line="288" w:lineRule="auto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semiHidden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Lgende">
    <w:name w:val="caption"/>
    <w:basedOn w:val="Normal"/>
    <w:next w:val="Normal"/>
    <w:uiPriority w:val="35"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customStyle="1" w:styleId="Sous-titreCar">
    <w:name w:val="Sous-titre Car"/>
    <w:basedOn w:val="Policepardfaut"/>
    <w:link w:val="Sous-titre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styleId="lev">
    <w:name w:val="Strong"/>
    <w:basedOn w:val="Policepardfaut"/>
    <w:uiPriority w:val="22"/>
    <w:qFormat/>
    <w:rPr>
      <w:b/>
      <w:bCs/>
    </w:rPr>
  </w:style>
  <w:style w:type="character" w:styleId="Accentuation">
    <w:name w:val="Emphasis"/>
    <w:basedOn w:val="Policepardfaut"/>
    <w:uiPriority w:val="20"/>
    <w:qFormat/>
    <w:rPr>
      <w:i/>
      <w:iCs/>
    </w:rPr>
  </w:style>
  <w:style w:type="paragraph" w:styleId="Sansinterligne">
    <w:name w:val="No Spacing"/>
    <w:link w:val="SansinterligneCar"/>
    <w:uiPriority w:val="1"/>
    <w:qFormat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CitationCar">
    <w:name w:val="Citation Car"/>
    <w:basedOn w:val="Policepardfaut"/>
    <w:link w:val="Citation"/>
    <w:uiPriority w:val="29"/>
    <w:rPr>
      <w:i/>
      <w:iCs/>
      <w:color w:val="7A7A7A" w:themeColor="accent1"/>
      <w:sz w:val="28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b/>
      <w:bCs/>
      <w:i/>
      <w:iCs/>
      <w:color w:val="7F7F7F" w:themeColor="text1" w:themeTint="80"/>
      <w:sz w:val="26"/>
    </w:rPr>
  </w:style>
  <w:style w:type="character" w:styleId="Emphaseple">
    <w:name w:val="Subtle Emphasis"/>
    <w:basedOn w:val="Policepardfaut"/>
    <w:uiPriority w:val="19"/>
    <w:qFormat/>
    <w:rPr>
      <w:i/>
      <w:iCs/>
      <w:color w:val="7A7A7A" w:themeColor="accent1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olor w:val="D1282E" w:themeColor="text2"/>
    </w:rPr>
  </w:style>
  <w:style w:type="character" w:styleId="Rfrenceple">
    <w:name w:val="Subtle Reference"/>
    <w:basedOn w:val="Policepardfaut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Rfrenceintense">
    <w:name w:val="Intense Reference"/>
    <w:basedOn w:val="Policepardfaut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Titredulivre">
    <w:name w:val="Book Title"/>
    <w:basedOn w:val="Policepardfaut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rPr>
      <w:color w:val="808080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customStyle="1" w:styleId="fontstyle01">
    <w:name w:val="fontstyle01"/>
    <w:basedOn w:val="Policepardfaut"/>
    <w:rsid w:val="00806D96"/>
    <w:rPr>
      <w:rFonts w:ascii="Century Gothic" w:hAnsi="Century Gothic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Policepardfaut"/>
    <w:rsid w:val="00806D96"/>
    <w:rPr>
      <w:rFonts w:ascii="Century Gothic" w:hAnsi="Century Gothic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Policepardfaut"/>
    <w:rsid w:val="00806D96"/>
    <w:rPr>
      <w:rFonts w:ascii="Wingdings" w:hAnsi="Wingdings" w:hint="default"/>
      <w:b w:val="0"/>
      <w:bCs w:val="0"/>
      <w:i w:val="0"/>
      <w:iCs w:val="0"/>
      <w:color w:val="000000"/>
      <w:sz w:val="28"/>
      <w:szCs w:val="28"/>
    </w:rPr>
  </w:style>
  <w:style w:type="table" w:styleId="Grilledutableau">
    <w:name w:val="Table Grid"/>
    <w:basedOn w:val="TableauNormal"/>
    <w:uiPriority w:val="59"/>
    <w:rsid w:val="00806D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11">
    <w:name w:val="fontstyle11"/>
    <w:basedOn w:val="Policepardfaut"/>
    <w:rsid w:val="00806D96"/>
    <w:rPr>
      <w:rFonts w:ascii="Century Gothic" w:hAnsi="Century Gothic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41">
    <w:name w:val="fontstyle41"/>
    <w:basedOn w:val="Policepardfaut"/>
    <w:rsid w:val="00710D90"/>
    <w:rPr>
      <w:rFonts w:ascii="Bahnschrift Light SemiCondensed" w:hAnsi="Bahnschrift Light SemiCondensed" w:hint="default"/>
      <w:b w:val="0"/>
      <w:bCs w:val="0"/>
      <w:i w:val="0"/>
      <w:iCs w:val="0"/>
      <w:color w:val="D1282E"/>
      <w:sz w:val="28"/>
      <w:szCs w:val="28"/>
    </w:rPr>
  </w:style>
  <w:style w:type="character" w:styleId="Lienhypertexte">
    <w:name w:val="Hyperlink"/>
    <w:basedOn w:val="Policepardfaut"/>
    <w:uiPriority w:val="99"/>
    <w:unhideWhenUsed/>
    <w:rsid w:val="00045000"/>
    <w:rPr>
      <w:color w:val="CC9900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045000"/>
    <w:rPr>
      <w:color w:val="605E5C"/>
      <w:shd w:val="clear" w:color="auto" w:fill="E1DFDD"/>
    </w:rPr>
  </w:style>
  <w:style w:type="table" w:customStyle="1" w:styleId="Grilledutableau1">
    <w:name w:val="Grille du tableau1"/>
    <w:basedOn w:val="TableauNormal"/>
    <w:next w:val="Grilledutableau"/>
    <w:uiPriority w:val="59"/>
    <w:rsid w:val="00880F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8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4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2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1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5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1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ohamedelbachirboubanganadakou@gmail.com" TargetMode="External"/><Relationship Id="rId13" Type="http://schemas.openxmlformats.org/officeDocument/2006/relationships/hyperlink" Target="https://www.udemy.com/certificate/UC-e01be5eb-a327-4f45-b5f2-73cc5fcf5d0c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sololearn.com/en/certificates/CT-X8YY1SDM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mohamedelbachir/JumperGam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mohamed-el-bachir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eneraliteinformatique.vercel.app" TargetMode="External"/><Relationship Id="rId10" Type="http://schemas.openxmlformats.org/officeDocument/2006/relationships/hyperlink" Target="https://bachdev.vercel.app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mohamedelbachir" TargetMode="External"/><Relationship Id="rId14" Type="http://schemas.openxmlformats.org/officeDocument/2006/relationships/hyperlink" Target="https://github.com/mohamedelbachir/Schedule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6\EssentialRe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ssential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B81215-80BC-4E2D-97F0-466F0EAE4B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EssentialReport.dotx</Template>
  <TotalTime>20</TotalTime>
  <Pages>2</Pages>
  <Words>443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MOHAMED EL BACHIR</vt:lpstr>
    </vt:vector>
  </TitlesOfParts>
  <Company/>
  <LinksUpToDate>false</LinksUpToDate>
  <CharactersWithSpaces>2875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MOHAMED EL BACHIR</dc:title>
  <dc:subject>BOUBA NGANADAKOUA</dc:subject>
  <dc:creator>dell</dc:creator>
  <cp:lastModifiedBy>DELL</cp:lastModifiedBy>
  <cp:revision>7</cp:revision>
  <cp:lastPrinted>2024-08-27T01:52:00Z</cp:lastPrinted>
  <dcterms:created xsi:type="dcterms:W3CDTF">2024-08-27T01:20:00Z</dcterms:created>
  <dcterms:modified xsi:type="dcterms:W3CDTF">2024-08-27T01:56:00Z</dcterms:modified>
</cp:coreProperties>
</file>